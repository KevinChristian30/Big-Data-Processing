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523ADA4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06C7A" w14:textId="7F7FF4E6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127F6B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1E7852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127F6B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FEE5445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03F452E" wp14:editId="664DA3F1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E52BD51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E705" w14:textId="626E7725" w:rsidR="00A75B2A" w:rsidRDefault="00552DE5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</w:t>
            </w:r>
            <w:r w:rsidR="00D855AE">
              <w:rPr>
                <w:rFonts w:ascii="Arial Narrow" w:hAnsi="Arial Narrow" w:cs="Tahoma"/>
                <w:sz w:val="36"/>
              </w:rPr>
              <w:t>6579</w:t>
            </w:r>
            <w:r w:rsidR="00462C24">
              <w:rPr>
                <w:rFonts w:ascii="Arial Narrow" w:hAnsi="Arial Narrow" w:cs="Tahoma"/>
                <w:sz w:val="36"/>
              </w:rPr>
              <w:t>001</w:t>
            </w:r>
          </w:p>
          <w:p w14:paraId="03D6BFA4" w14:textId="2A05FD99" w:rsidR="00235C36" w:rsidRPr="00876A58" w:rsidRDefault="00D855AE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Big Data</w:t>
            </w:r>
            <w:r w:rsidR="00F305E0">
              <w:rPr>
                <w:rFonts w:ascii="Arial Narrow" w:hAnsi="Arial Narrow" w:cs="Tahoma"/>
                <w:sz w:val="36"/>
              </w:rPr>
              <w:t xml:space="preserve"> Processing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082A076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39A9CFB7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763EB" w14:textId="07FE33D0" w:rsidR="00F80742" w:rsidRPr="00DF718C" w:rsidRDefault="00BC7D12" w:rsidP="00127F6B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B983805" w14:textId="33D7FF70" w:rsidR="000732DF" w:rsidRPr="0036420F" w:rsidRDefault="008C0566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E201-COMP6579</w:t>
            </w:r>
            <w:r w:rsidR="00462C24">
              <w:rPr>
                <w:rFonts w:ascii="Arial" w:hAnsi="Arial" w:cs="Arial"/>
                <w:b/>
                <w:sz w:val="20"/>
              </w:rPr>
              <w:t>001</w:t>
            </w:r>
            <w:r>
              <w:rPr>
                <w:rFonts w:ascii="Arial" w:hAnsi="Arial" w:cs="Arial"/>
                <w:b/>
                <w:sz w:val="20"/>
              </w:rPr>
              <w:t>-DD01-</w:t>
            </w:r>
            <w:r w:rsidR="00091082">
              <w:rPr>
                <w:rFonts w:ascii="Arial" w:hAnsi="Arial" w:cs="Arial"/>
                <w:b/>
                <w:sz w:val="20"/>
              </w:rPr>
              <w:t>10</w:t>
            </w:r>
          </w:p>
        </w:tc>
      </w:tr>
      <w:tr w:rsidR="00E0375C" w:rsidRPr="00876A58" w14:paraId="5863A911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56AF150" w14:textId="74B4FF29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127F6B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127F6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8106C1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4074A1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127F6B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3C56F2">
              <w:rPr>
                <w:rFonts w:ascii="Arial" w:hAnsi="Arial" w:cs="Arial"/>
                <w:i/>
                <w:sz w:val="18"/>
                <w:szCs w:val="18"/>
                <w:lang w:val="id-ID"/>
              </w:rPr>
              <w:t>201</w:t>
            </w:r>
            <w:r w:rsidR="0080332C">
              <w:rPr>
                <w:rFonts w:ascii="Arial" w:hAnsi="Arial" w:cs="Arial"/>
                <w:i/>
                <w:sz w:val="18"/>
                <w:szCs w:val="18"/>
                <w:lang w:val="id-ID"/>
              </w:rPr>
              <w:t>9</w:t>
            </w:r>
            <w:r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385E52">
              <w:rPr>
                <w:rFonts w:ascii="Arial" w:hAnsi="Arial" w:cs="Arial"/>
                <w:i/>
                <w:sz w:val="18"/>
                <w:szCs w:val="18"/>
                <w:lang w:val="id-ID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B016B3" w14:textId="4A4231E3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127F6B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127F6B">
              <w:rPr>
                <w:rFonts w:ascii="Arial" w:hAnsi="Arial" w:cs="Arial"/>
                <w:b/>
                <w:sz w:val="18"/>
              </w:rPr>
              <w:t xml:space="preserve"> </w:t>
            </w:r>
            <w:r w:rsidR="00B13729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0259DB6E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66B9902" w14:textId="77777777" w:rsidR="00E40648" w:rsidRDefault="00E40648" w:rsidP="00E40648">
      <w:pPr>
        <w:pStyle w:val="Heading2"/>
        <w:spacing w:before="0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77752FFE" w14:textId="53FC84F6" w:rsidR="00355AFE" w:rsidRDefault="0097310D" w:rsidP="0097310D">
      <w:pPr>
        <w:pStyle w:val="ListParagraph"/>
        <w:numPr>
          <w:ilvl w:val="0"/>
          <w:numId w:val="19"/>
        </w:numPr>
        <w:suppressAutoHyphens/>
      </w:pPr>
      <w:r>
        <w:t>Understand Big Data Analytics and Visualizations</w:t>
      </w:r>
    </w:p>
    <w:p w14:paraId="7D99E4EE" w14:textId="77777777" w:rsidR="00E40648" w:rsidRDefault="00E40648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13F082F0" w14:textId="2AA48942" w:rsidR="00E40648" w:rsidRDefault="00303EC7" w:rsidP="00E40648">
      <w:pPr>
        <w:numPr>
          <w:ilvl w:val="0"/>
          <w:numId w:val="20"/>
        </w:numPr>
        <w:suppressAutoHyphens/>
        <w:ind w:left="360"/>
        <w:jc w:val="both"/>
      </w:pPr>
      <w:r>
        <w:t xml:space="preserve">Session </w:t>
      </w:r>
      <w:r w:rsidR="00091082">
        <w:t>10</w:t>
      </w:r>
      <w:r>
        <w:t xml:space="preserve"> </w:t>
      </w:r>
      <w:r w:rsidR="0055100A">
        <w:t xml:space="preserve">– </w:t>
      </w:r>
      <w:r w:rsidR="00A272FD">
        <w:t>Clustering and Model Evaluation</w:t>
      </w:r>
    </w:p>
    <w:p w14:paraId="0CDBEA10" w14:textId="24BB6838" w:rsidR="00E40648" w:rsidRDefault="00310F09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18F23C61" w14:textId="1C2223E7" w:rsidR="00C160FF" w:rsidRPr="00A272FD" w:rsidRDefault="00A272FD" w:rsidP="00C160FF">
      <w:pPr>
        <w:numPr>
          <w:ilvl w:val="0"/>
          <w:numId w:val="21"/>
        </w:numPr>
        <w:suppressAutoHyphens/>
        <w:jc w:val="both"/>
        <w:rPr>
          <w:lang w:val="id-ID"/>
        </w:rPr>
      </w:pPr>
      <w:r>
        <w:t>Clustering using Spark</w:t>
      </w:r>
    </w:p>
    <w:p w14:paraId="64C815E1" w14:textId="4FBA3FDF" w:rsidR="00A272FD" w:rsidRDefault="00A272FD" w:rsidP="00C160FF">
      <w:pPr>
        <w:numPr>
          <w:ilvl w:val="0"/>
          <w:numId w:val="21"/>
        </w:numPr>
        <w:suppressAutoHyphens/>
        <w:jc w:val="both"/>
        <w:rPr>
          <w:lang w:val="id-ID"/>
        </w:rPr>
      </w:pPr>
      <w:r>
        <w:t>Model Evaluation using Spark</w:t>
      </w:r>
    </w:p>
    <w:p w14:paraId="663BA66E" w14:textId="29ED1E56" w:rsidR="00B22025" w:rsidRPr="00C160FF" w:rsidRDefault="00B22025" w:rsidP="00C160FF">
      <w:pPr>
        <w:suppressAutoHyphens/>
        <w:jc w:val="both"/>
        <w:rPr>
          <w:lang w:val="id-ID"/>
        </w:rPr>
      </w:pPr>
      <w:r w:rsidRPr="00C160FF">
        <w:rPr>
          <w:lang w:val="id-ID"/>
        </w:rPr>
        <w:br w:type="page"/>
      </w:r>
    </w:p>
    <w:p w14:paraId="5F1E0616" w14:textId="600C64A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DDC5F13" w14:textId="77777777" w:rsidR="004B47B5" w:rsidRPr="001E4042" w:rsidRDefault="004B47B5" w:rsidP="0042355E">
      <w:pPr>
        <w:spacing w:line="360" w:lineRule="auto"/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5EB56B76" w14:textId="0EC0AC62" w:rsidR="0042355E" w:rsidRDefault="00200DAE" w:rsidP="00A95F53">
      <w:pPr>
        <w:spacing w:line="360" w:lineRule="auto"/>
        <w:ind w:left="720" w:hanging="720"/>
        <w:jc w:val="center"/>
        <w:rPr>
          <w:b/>
          <w:bCs/>
        </w:rPr>
      </w:pPr>
      <w:r>
        <w:rPr>
          <w:b/>
          <w:bCs/>
        </w:rPr>
        <w:t>Marine Pollution</w:t>
      </w:r>
    </w:p>
    <w:p w14:paraId="5A18A0C8" w14:textId="77777777" w:rsidR="00DB7D9E" w:rsidRDefault="00DB7D9E" w:rsidP="00A95F53">
      <w:pPr>
        <w:spacing w:line="360" w:lineRule="auto"/>
        <w:ind w:left="720" w:hanging="720"/>
        <w:jc w:val="center"/>
        <w:rPr>
          <w:b/>
          <w:bCs/>
        </w:rPr>
      </w:pPr>
    </w:p>
    <w:p w14:paraId="051C75F1" w14:textId="02F189F0" w:rsidR="0000033B" w:rsidRDefault="00C54B50" w:rsidP="00A95F53">
      <w:pPr>
        <w:spacing w:line="360" w:lineRule="auto"/>
      </w:pPr>
      <w:r>
        <w:t>You are working in a</w:t>
      </w:r>
      <w:r w:rsidR="00AB4489">
        <w:t xml:space="preserve"> </w:t>
      </w:r>
      <w:r>
        <w:t xml:space="preserve">science laboratory and are currently doing some research about </w:t>
      </w:r>
      <w:r>
        <w:rPr>
          <w:b/>
          <w:bCs/>
        </w:rPr>
        <w:t>marine pollution</w:t>
      </w:r>
      <w:r>
        <w:t xml:space="preserve">. </w:t>
      </w:r>
      <w:r w:rsidR="00D76C17">
        <w:rPr>
          <w:b/>
          <w:bCs/>
        </w:rPr>
        <w:t xml:space="preserve">Marine </w:t>
      </w:r>
      <w:r w:rsidR="00D76C17" w:rsidRPr="00D76C17">
        <w:rPr>
          <w:b/>
          <w:bCs/>
        </w:rPr>
        <w:t>pollution</w:t>
      </w:r>
      <w:r w:rsidR="00D76C17">
        <w:rPr>
          <w:b/>
          <w:bCs/>
        </w:rPr>
        <w:t xml:space="preserve"> </w:t>
      </w:r>
      <w:r w:rsidR="00D76C17">
        <w:t xml:space="preserve">is a condition where </w:t>
      </w:r>
      <w:r w:rsidR="00AB4489">
        <w:t xml:space="preserve">marine waters are getting polluted </w:t>
      </w:r>
      <w:r w:rsidR="00D76C17">
        <w:t>from</w:t>
      </w:r>
      <w:r w:rsidR="006216ED">
        <w:t xml:space="preserve"> industrial, agricultural, residential waste, and some invasive organisms. </w:t>
      </w:r>
      <w:r w:rsidR="00366EA4">
        <w:t>Based on the data you have</w:t>
      </w:r>
      <w:r w:rsidR="00D76C17">
        <w:t xml:space="preserve"> collected</w:t>
      </w:r>
      <w:r w:rsidR="00366EA4">
        <w:t xml:space="preserve">, you decided to make a </w:t>
      </w:r>
      <w:r w:rsidR="00366EA4" w:rsidRPr="00366EA4">
        <w:rPr>
          <w:b/>
          <w:bCs/>
        </w:rPr>
        <w:t>clustering</w:t>
      </w:r>
      <w:r w:rsidR="00366EA4">
        <w:t xml:space="preserve"> model</w:t>
      </w:r>
      <w:r w:rsidR="007948E7">
        <w:t xml:space="preserve"> that</w:t>
      </w:r>
      <w:r w:rsidR="00366EA4">
        <w:t xml:space="preserve"> </w:t>
      </w:r>
      <w:r w:rsidR="00D76C17">
        <w:t xml:space="preserve">will divide your data into </w:t>
      </w:r>
      <w:r w:rsidR="00D76C17" w:rsidRPr="00AA1E74">
        <w:rPr>
          <w:b/>
          <w:bCs/>
        </w:rPr>
        <w:t>2 cluster</w:t>
      </w:r>
      <w:r w:rsidR="00D76C17">
        <w:t xml:space="preserve">, </w:t>
      </w:r>
      <w:r w:rsidR="00D76C17" w:rsidRPr="00AA1E74">
        <w:rPr>
          <w:b/>
          <w:bCs/>
        </w:rPr>
        <w:t>polluted water cluster</w:t>
      </w:r>
      <w:r w:rsidR="00D76C17">
        <w:t xml:space="preserve"> and </w:t>
      </w:r>
      <w:r w:rsidR="00D76C17" w:rsidRPr="00AA1E74">
        <w:rPr>
          <w:b/>
          <w:bCs/>
        </w:rPr>
        <w:t>non-polluted water cluster</w:t>
      </w:r>
      <w:r w:rsidR="00A2008A">
        <w:t>. You will be given “</w:t>
      </w:r>
      <w:r w:rsidR="00A2008A">
        <w:rPr>
          <w:b/>
          <w:bCs/>
        </w:rPr>
        <w:t xml:space="preserve">Training.csv” </w:t>
      </w:r>
      <w:r w:rsidR="00A2008A">
        <w:t>and “</w:t>
      </w:r>
      <w:r w:rsidR="00A2008A">
        <w:rPr>
          <w:b/>
          <w:bCs/>
        </w:rPr>
        <w:t>Testing</w:t>
      </w:r>
      <w:r w:rsidR="00A2008A" w:rsidRPr="0072062F">
        <w:rPr>
          <w:b/>
          <w:bCs/>
        </w:rPr>
        <w:t>.csv</w:t>
      </w:r>
      <w:r w:rsidR="00A2008A">
        <w:rPr>
          <w:b/>
          <w:bCs/>
        </w:rPr>
        <w:t>”</w:t>
      </w:r>
      <w:r w:rsidR="00A2008A">
        <w:t xml:space="preserve"> and here is the description of the columns:</w:t>
      </w:r>
    </w:p>
    <w:p w14:paraId="4153591D" w14:textId="77777777" w:rsidR="00BF6741" w:rsidRDefault="00BF6741" w:rsidP="00A95F53">
      <w:pPr>
        <w:spacing w:line="360" w:lineRule="auto"/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940"/>
        <w:gridCol w:w="5495"/>
      </w:tblGrid>
      <w:tr w:rsidR="00BF6741" w14:paraId="3E35A392" w14:textId="77777777" w:rsidTr="000B2518">
        <w:tc>
          <w:tcPr>
            <w:tcW w:w="4940" w:type="dxa"/>
            <w:shd w:val="clear" w:color="auto" w:fill="000000" w:themeFill="text1"/>
          </w:tcPr>
          <w:p w14:paraId="11D49167" w14:textId="77777777" w:rsidR="00BF6741" w:rsidRPr="00024A41" w:rsidRDefault="00BF6741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024A41">
              <w:rPr>
                <w:b/>
                <w:bCs/>
              </w:rPr>
              <w:t>Column Name</w:t>
            </w:r>
          </w:p>
        </w:tc>
        <w:tc>
          <w:tcPr>
            <w:tcW w:w="5495" w:type="dxa"/>
            <w:shd w:val="clear" w:color="auto" w:fill="000000" w:themeFill="text1"/>
          </w:tcPr>
          <w:p w14:paraId="22DAC7F4" w14:textId="77777777" w:rsidR="00BF6741" w:rsidRPr="00024A41" w:rsidRDefault="00BF6741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024A41">
              <w:rPr>
                <w:b/>
                <w:bCs/>
              </w:rPr>
              <w:t>Description</w:t>
            </w:r>
          </w:p>
        </w:tc>
      </w:tr>
      <w:tr w:rsidR="00BF6741" w14:paraId="4AE8E3ED" w14:textId="77777777" w:rsidTr="000B2518">
        <w:tc>
          <w:tcPr>
            <w:tcW w:w="4940" w:type="dxa"/>
          </w:tcPr>
          <w:p w14:paraId="2AD10044" w14:textId="77777777" w:rsidR="00BF6741" w:rsidRPr="00024A41" w:rsidRDefault="00BF6741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Trash Pollution</w:t>
            </w:r>
          </w:p>
        </w:tc>
        <w:tc>
          <w:tcPr>
            <w:tcW w:w="5495" w:type="dxa"/>
          </w:tcPr>
          <w:p w14:paraId="2F03FD95" w14:textId="77777777" w:rsidR="00BF6741" w:rsidRDefault="00BF6741" w:rsidP="000B2518">
            <w:pPr>
              <w:spacing w:line="360" w:lineRule="auto"/>
              <w:ind w:right="-330"/>
            </w:pPr>
            <w:r>
              <w:t xml:space="preserve">The level of </w:t>
            </w:r>
            <w:r w:rsidRPr="008F3C06">
              <w:t>manufactured products</w:t>
            </w:r>
            <w:r>
              <w:t xml:space="preserve"> such as plastic </w:t>
            </w:r>
          </w:p>
          <w:p w14:paraId="4723FE8B" w14:textId="77777777" w:rsidR="00BF6741" w:rsidRDefault="00BF6741" w:rsidP="000B2518">
            <w:pPr>
              <w:spacing w:line="360" w:lineRule="auto"/>
              <w:ind w:right="-330"/>
            </w:pPr>
            <w:r w:rsidRPr="008F3C06">
              <w:t>that end up in the ocean.</w:t>
            </w:r>
          </w:p>
        </w:tc>
      </w:tr>
      <w:tr w:rsidR="00BF6741" w14:paraId="710662D1" w14:textId="77777777" w:rsidTr="000B2518">
        <w:tc>
          <w:tcPr>
            <w:tcW w:w="4940" w:type="dxa"/>
            <w:shd w:val="clear" w:color="auto" w:fill="C8CACE" w:themeFill="accent6" w:themeFillTint="66"/>
          </w:tcPr>
          <w:p w14:paraId="637CD53C" w14:textId="77777777" w:rsidR="00BF6741" w:rsidRPr="00024A41" w:rsidRDefault="00BF6741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Oil Concentration</w:t>
            </w:r>
          </w:p>
        </w:tc>
        <w:tc>
          <w:tcPr>
            <w:tcW w:w="5495" w:type="dxa"/>
            <w:shd w:val="clear" w:color="auto" w:fill="C8CACE" w:themeFill="accent6" w:themeFillTint="66"/>
          </w:tcPr>
          <w:p w14:paraId="470D4C58" w14:textId="77777777" w:rsidR="00BF6741" w:rsidRDefault="00BF6741" w:rsidP="000B2518">
            <w:pPr>
              <w:spacing w:line="360" w:lineRule="auto"/>
              <w:ind w:right="-330"/>
            </w:pPr>
            <w:r>
              <w:t xml:space="preserve">The amount of oil residue in waters. </w:t>
            </w:r>
            <w:r w:rsidRPr="002C235F">
              <w:t xml:space="preserve">Oil cannot </w:t>
            </w:r>
          </w:p>
          <w:p w14:paraId="643694DF" w14:textId="77777777" w:rsidR="00BF6741" w:rsidRDefault="00BF6741" w:rsidP="000B2518">
            <w:pPr>
              <w:spacing w:line="360" w:lineRule="auto"/>
              <w:ind w:right="-330"/>
            </w:pPr>
            <w:r w:rsidRPr="002C235F">
              <w:t>dissolve in water and forms a thick sludge in the water.</w:t>
            </w:r>
          </w:p>
          <w:p w14:paraId="1CFA251A" w14:textId="77777777" w:rsidR="00BF6741" w:rsidRDefault="00BF6741" w:rsidP="000B2518">
            <w:pPr>
              <w:spacing w:line="360" w:lineRule="auto"/>
              <w:ind w:right="-330"/>
            </w:pPr>
            <w:r w:rsidRPr="00104136">
              <w:t xml:space="preserve">The amount of harm caused depends on how an </w:t>
            </w:r>
          </w:p>
          <w:p w14:paraId="436E141D" w14:textId="77777777" w:rsidR="00BF6741" w:rsidRDefault="00BF6741" w:rsidP="000B2518">
            <w:pPr>
              <w:spacing w:line="360" w:lineRule="auto"/>
              <w:ind w:right="-330"/>
            </w:pPr>
            <w:r w:rsidRPr="00104136">
              <w:t>organism is exposed and to how much oil.</w:t>
            </w:r>
          </w:p>
        </w:tc>
      </w:tr>
      <w:tr w:rsidR="00BF6741" w14:paraId="6F6A7941" w14:textId="77777777" w:rsidTr="000B2518">
        <w:tc>
          <w:tcPr>
            <w:tcW w:w="4940" w:type="dxa"/>
          </w:tcPr>
          <w:p w14:paraId="1D09D44E" w14:textId="77777777" w:rsidR="00BF6741" w:rsidRPr="00024A41" w:rsidRDefault="00BF6741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Bacteria Level</w:t>
            </w:r>
          </w:p>
        </w:tc>
        <w:tc>
          <w:tcPr>
            <w:tcW w:w="5495" w:type="dxa"/>
          </w:tcPr>
          <w:p w14:paraId="1D2268DD" w14:textId="77777777" w:rsidR="00BF6741" w:rsidRDefault="00BF6741" w:rsidP="000B2518">
            <w:pPr>
              <w:spacing w:line="360" w:lineRule="auto"/>
              <w:ind w:right="-330"/>
            </w:pPr>
            <w:r>
              <w:t>The level of bacteria in Colony Forming Units (CFU)</w:t>
            </w:r>
          </w:p>
          <w:p w14:paraId="4C1DA66C" w14:textId="77777777" w:rsidR="00BF6741" w:rsidRDefault="00BF6741" w:rsidP="000B2518">
            <w:pPr>
              <w:spacing w:line="360" w:lineRule="auto"/>
              <w:ind w:right="-330"/>
            </w:pPr>
            <w:r>
              <w:t xml:space="preserve">per 100 ml of water. </w:t>
            </w:r>
          </w:p>
          <w:p w14:paraId="288669A8" w14:textId="77777777" w:rsidR="00BF6741" w:rsidRDefault="00BF6741" w:rsidP="000B2518">
            <w:pPr>
              <w:spacing w:line="360" w:lineRule="auto"/>
              <w:ind w:right="-330"/>
            </w:pPr>
            <w:r>
              <w:t xml:space="preserve">Bacteria is a microorganism that live in diverse environment and can in soil, ocean, and human guts. </w:t>
            </w:r>
          </w:p>
          <w:p w14:paraId="47902580" w14:textId="77777777" w:rsidR="00BF6741" w:rsidRDefault="00BF6741" w:rsidP="000B2518">
            <w:pPr>
              <w:spacing w:line="360" w:lineRule="auto"/>
              <w:ind w:right="-330"/>
            </w:pPr>
            <w:r>
              <w:t>The presence of bacteria can be beneficial while some</w:t>
            </w:r>
          </w:p>
          <w:p w14:paraId="7FFB86AC" w14:textId="77777777" w:rsidR="00BF6741" w:rsidRDefault="00BF6741" w:rsidP="000B2518">
            <w:pPr>
              <w:spacing w:line="360" w:lineRule="auto"/>
              <w:ind w:right="-330"/>
            </w:pPr>
            <w:r>
              <w:t>that is pathogenic can be harmful.</w:t>
            </w:r>
          </w:p>
        </w:tc>
      </w:tr>
      <w:tr w:rsidR="00BF6741" w14:paraId="460A0E39" w14:textId="77777777" w:rsidTr="000B2518">
        <w:tc>
          <w:tcPr>
            <w:tcW w:w="4940" w:type="dxa"/>
            <w:shd w:val="clear" w:color="auto" w:fill="C8CACE" w:themeFill="accent6" w:themeFillTint="66"/>
          </w:tcPr>
          <w:p w14:paraId="62BAADB8" w14:textId="77777777" w:rsidR="00BF6741" w:rsidRPr="00024A41" w:rsidRDefault="00BF6741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Algae Concentration</w:t>
            </w:r>
          </w:p>
        </w:tc>
        <w:tc>
          <w:tcPr>
            <w:tcW w:w="5495" w:type="dxa"/>
            <w:shd w:val="clear" w:color="auto" w:fill="C8CACE" w:themeFill="accent6" w:themeFillTint="66"/>
          </w:tcPr>
          <w:p w14:paraId="2EA75678" w14:textId="77777777" w:rsidR="00BF6741" w:rsidRDefault="00BF6741" w:rsidP="000B2518">
            <w:pPr>
              <w:spacing w:line="360" w:lineRule="auto"/>
              <w:ind w:right="-330"/>
            </w:pPr>
            <w:r>
              <w:t>The concentration of algae living in the waters.</w:t>
            </w:r>
          </w:p>
          <w:p w14:paraId="64ACFF46" w14:textId="77777777" w:rsidR="00BF6741" w:rsidRDefault="00BF6741" w:rsidP="000B2518">
            <w:pPr>
              <w:spacing w:line="360" w:lineRule="auto"/>
              <w:ind w:right="-330"/>
            </w:pPr>
            <w:r w:rsidRPr="002D456A">
              <w:t xml:space="preserve">Algae are a diverse group of aquatic organisms that </w:t>
            </w:r>
          </w:p>
          <w:p w14:paraId="5BCA1DC9" w14:textId="77777777" w:rsidR="00BF6741" w:rsidRDefault="00BF6741" w:rsidP="000B2518">
            <w:pPr>
              <w:spacing w:line="360" w:lineRule="auto"/>
              <w:ind w:right="-330"/>
            </w:pPr>
            <w:r w:rsidRPr="002D456A">
              <w:t>have the ability to conduct photosynthesis.</w:t>
            </w:r>
            <w:r>
              <w:t xml:space="preserve"> </w:t>
            </w:r>
            <w:r w:rsidRPr="002D456A">
              <w:t xml:space="preserve">Most algae </w:t>
            </w:r>
          </w:p>
          <w:p w14:paraId="73E57D6F" w14:textId="77777777" w:rsidR="00BF6741" w:rsidRDefault="00BF6741" w:rsidP="000B2518">
            <w:pPr>
              <w:spacing w:line="360" w:lineRule="auto"/>
              <w:ind w:right="-330"/>
            </w:pPr>
            <w:r w:rsidRPr="002D456A">
              <w:t>are harmless and an important part of the natural ecosystem</w:t>
            </w:r>
            <w:r>
              <w:t>, b</w:t>
            </w:r>
            <w:r w:rsidRPr="005F4077">
              <w:t>ut under certain conditions, it can harm humans, fish, and other animals.</w:t>
            </w:r>
          </w:p>
        </w:tc>
      </w:tr>
      <w:tr w:rsidR="00BF6741" w14:paraId="46A79E6D" w14:textId="77777777" w:rsidTr="000B2518">
        <w:tc>
          <w:tcPr>
            <w:tcW w:w="4940" w:type="dxa"/>
          </w:tcPr>
          <w:p w14:paraId="0AD08723" w14:textId="77777777" w:rsidR="00BF6741" w:rsidRPr="00024A41" w:rsidRDefault="00BF6741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Humidity</w:t>
            </w:r>
          </w:p>
        </w:tc>
        <w:tc>
          <w:tcPr>
            <w:tcW w:w="5495" w:type="dxa"/>
          </w:tcPr>
          <w:p w14:paraId="7CDD08CD" w14:textId="77777777" w:rsidR="00BF6741" w:rsidRDefault="00BF6741" w:rsidP="000B2518">
            <w:pPr>
              <w:spacing w:line="360" w:lineRule="auto"/>
              <w:ind w:right="-330"/>
            </w:pPr>
            <w:r>
              <w:t>The concentration of water vapour present..</w:t>
            </w:r>
          </w:p>
        </w:tc>
      </w:tr>
      <w:tr w:rsidR="00BF6741" w14:paraId="42E68AC9" w14:textId="77777777" w:rsidTr="000B2518">
        <w:tc>
          <w:tcPr>
            <w:tcW w:w="4940" w:type="dxa"/>
            <w:shd w:val="clear" w:color="auto" w:fill="C8CACE" w:themeFill="accent6" w:themeFillTint="66"/>
          </w:tcPr>
          <w:p w14:paraId="2775A27A" w14:textId="77777777" w:rsidR="00BF6741" w:rsidRPr="00024A41" w:rsidRDefault="00BF6741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Wind Direction</w:t>
            </w:r>
          </w:p>
        </w:tc>
        <w:tc>
          <w:tcPr>
            <w:tcW w:w="5495" w:type="dxa"/>
            <w:shd w:val="clear" w:color="auto" w:fill="C8CACE" w:themeFill="accent6" w:themeFillTint="66"/>
          </w:tcPr>
          <w:p w14:paraId="66E6E4DB" w14:textId="77777777" w:rsidR="00BF6741" w:rsidRDefault="00BF6741" w:rsidP="000B2518">
            <w:pPr>
              <w:spacing w:line="360" w:lineRule="auto"/>
              <w:ind w:right="-330"/>
            </w:pPr>
            <w:r>
              <w:t>The surrounding wind direction in degree.</w:t>
            </w:r>
          </w:p>
        </w:tc>
      </w:tr>
      <w:tr w:rsidR="00BF6741" w14:paraId="76970769" w14:textId="77777777" w:rsidTr="000B2518">
        <w:tc>
          <w:tcPr>
            <w:tcW w:w="4940" w:type="dxa"/>
            <w:shd w:val="clear" w:color="auto" w:fill="auto"/>
          </w:tcPr>
          <w:p w14:paraId="21672A12" w14:textId="77777777" w:rsidR="00BF6741" w:rsidRPr="00024A41" w:rsidRDefault="00BF6741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Air Temperature</w:t>
            </w:r>
          </w:p>
        </w:tc>
        <w:tc>
          <w:tcPr>
            <w:tcW w:w="5495" w:type="dxa"/>
            <w:shd w:val="clear" w:color="auto" w:fill="auto"/>
          </w:tcPr>
          <w:p w14:paraId="23E6CB19" w14:textId="77777777" w:rsidR="007174B1" w:rsidRDefault="007174B1" w:rsidP="007174B1">
            <w:pPr>
              <w:spacing w:line="360" w:lineRule="auto"/>
              <w:ind w:right="-330"/>
            </w:pPr>
            <w:r>
              <w:t xml:space="preserve">The surrounding air temperature in Celcius. </w:t>
            </w:r>
            <w:r w:rsidRPr="00B62ABD">
              <w:t xml:space="preserve">An </w:t>
            </w:r>
          </w:p>
          <w:p w14:paraId="0DC5C158" w14:textId="680A4244" w:rsidR="00BF6741" w:rsidRDefault="007174B1" w:rsidP="007174B1">
            <w:pPr>
              <w:spacing w:line="360" w:lineRule="auto"/>
              <w:ind w:right="-330"/>
            </w:pPr>
            <w:r w:rsidRPr="00B62ABD">
              <w:lastRenderedPageBreak/>
              <w:t>increase in the air temperature will cause water temperatures to increase as well</w:t>
            </w:r>
            <w:r>
              <w:t>.</w:t>
            </w:r>
          </w:p>
        </w:tc>
      </w:tr>
    </w:tbl>
    <w:p w14:paraId="41D158E0" w14:textId="11A4E52B" w:rsidR="00527CB0" w:rsidRDefault="00527CB0" w:rsidP="00BF6741">
      <w:pPr>
        <w:pStyle w:val="Caption"/>
        <w:jc w:val="center"/>
        <w:rPr>
          <w:b/>
          <w:bCs/>
          <w:color w:val="auto"/>
        </w:rPr>
      </w:pPr>
      <w:r w:rsidRPr="00AB54D4">
        <w:rPr>
          <w:b/>
          <w:bCs/>
          <w:color w:val="auto"/>
        </w:rPr>
        <w:lastRenderedPageBreak/>
        <w:t xml:space="preserve">Figure </w:t>
      </w:r>
      <w:r>
        <w:rPr>
          <w:b/>
          <w:bCs/>
          <w:color w:val="auto"/>
        </w:rPr>
        <w:t>1</w:t>
      </w:r>
      <w:r w:rsidRPr="00AB54D4">
        <w:rPr>
          <w:b/>
          <w:bCs/>
          <w:color w:val="auto"/>
        </w:rPr>
        <w:t>. T</w:t>
      </w:r>
      <w:r>
        <w:rPr>
          <w:b/>
          <w:bCs/>
          <w:color w:val="auto"/>
        </w:rPr>
        <w:t>raining</w:t>
      </w:r>
      <w:r w:rsidRPr="00AB54D4">
        <w:rPr>
          <w:b/>
          <w:bCs/>
          <w:color w:val="auto"/>
        </w:rPr>
        <w:t>.csv</w:t>
      </w:r>
    </w:p>
    <w:p w14:paraId="7DF865E7" w14:textId="77777777" w:rsidR="00B512A9" w:rsidRPr="00B512A9" w:rsidRDefault="00B512A9" w:rsidP="00B512A9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940"/>
        <w:gridCol w:w="5495"/>
      </w:tblGrid>
      <w:tr w:rsidR="0000033B" w14:paraId="022A39B1" w14:textId="77777777" w:rsidTr="000B2518">
        <w:tc>
          <w:tcPr>
            <w:tcW w:w="4940" w:type="dxa"/>
            <w:shd w:val="clear" w:color="auto" w:fill="000000" w:themeFill="text1"/>
          </w:tcPr>
          <w:p w14:paraId="406DF9FA" w14:textId="77777777" w:rsidR="0000033B" w:rsidRPr="00024A41" w:rsidRDefault="0000033B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024A41">
              <w:rPr>
                <w:b/>
                <w:bCs/>
              </w:rPr>
              <w:t>Column Name</w:t>
            </w:r>
          </w:p>
        </w:tc>
        <w:tc>
          <w:tcPr>
            <w:tcW w:w="5495" w:type="dxa"/>
            <w:shd w:val="clear" w:color="auto" w:fill="000000" w:themeFill="text1"/>
          </w:tcPr>
          <w:p w14:paraId="561BC38F" w14:textId="77777777" w:rsidR="0000033B" w:rsidRPr="00024A41" w:rsidRDefault="0000033B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024A41">
              <w:rPr>
                <w:b/>
                <w:bCs/>
              </w:rPr>
              <w:t>Description</w:t>
            </w:r>
          </w:p>
        </w:tc>
      </w:tr>
      <w:tr w:rsidR="0000033B" w14:paraId="41903558" w14:textId="77777777" w:rsidTr="000B2518">
        <w:tc>
          <w:tcPr>
            <w:tcW w:w="4940" w:type="dxa"/>
          </w:tcPr>
          <w:p w14:paraId="28F3EEA1" w14:textId="72C8A8C9" w:rsidR="0000033B" w:rsidRPr="00024A41" w:rsidRDefault="00E37B6C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Trash Pollution</w:t>
            </w:r>
          </w:p>
        </w:tc>
        <w:tc>
          <w:tcPr>
            <w:tcW w:w="5495" w:type="dxa"/>
          </w:tcPr>
          <w:p w14:paraId="558582F3" w14:textId="1643FCA1" w:rsidR="008F3C06" w:rsidRDefault="008F3C06" w:rsidP="000B2518">
            <w:pPr>
              <w:spacing w:line="360" w:lineRule="auto"/>
              <w:ind w:right="-330"/>
            </w:pPr>
            <w:r>
              <w:t xml:space="preserve">The </w:t>
            </w:r>
            <w:r w:rsidR="002C235F">
              <w:t xml:space="preserve">level </w:t>
            </w:r>
            <w:r>
              <w:t xml:space="preserve">of </w:t>
            </w:r>
            <w:r w:rsidRPr="008F3C06">
              <w:t>manufactured products</w:t>
            </w:r>
            <w:r>
              <w:t xml:space="preserve"> such as plastic </w:t>
            </w:r>
          </w:p>
          <w:p w14:paraId="31165A3A" w14:textId="3783C767" w:rsidR="0000033B" w:rsidRDefault="008F3C06" w:rsidP="000B2518">
            <w:pPr>
              <w:spacing w:line="360" w:lineRule="auto"/>
              <w:ind w:right="-330"/>
            </w:pPr>
            <w:r w:rsidRPr="008F3C06">
              <w:t>that end up in the ocean.</w:t>
            </w:r>
          </w:p>
        </w:tc>
      </w:tr>
      <w:tr w:rsidR="0000033B" w14:paraId="7BA50F28" w14:textId="77777777" w:rsidTr="000B2518">
        <w:tc>
          <w:tcPr>
            <w:tcW w:w="4940" w:type="dxa"/>
            <w:shd w:val="clear" w:color="auto" w:fill="C8CACE" w:themeFill="accent6" w:themeFillTint="66"/>
          </w:tcPr>
          <w:p w14:paraId="545B3561" w14:textId="08C13603" w:rsidR="0000033B" w:rsidRPr="00024A41" w:rsidRDefault="00E37B6C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Oil Concentration</w:t>
            </w:r>
          </w:p>
        </w:tc>
        <w:tc>
          <w:tcPr>
            <w:tcW w:w="5495" w:type="dxa"/>
            <w:shd w:val="clear" w:color="auto" w:fill="C8CACE" w:themeFill="accent6" w:themeFillTint="66"/>
          </w:tcPr>
          <w:p w14:paraId="30077EAD" w14:textId="77777777" w:rsidR="002C235F" w:rsidRDefault="002C235F" w:rsidP="000B2518">
            <w:pPr>
              <w:spacing w:line="360" w:lineRule="auto"/>
              <w:ind w:right="-330"/>
            </w:pPr>
            <w:r>
              <w:t xml:space="preserve">The amount of oil residue in waters. </w:t>
            </w:r>
            <w:r w:rsidRPr="002C235F">
              <w:t xml:space="preserve">Oil cannot </w:t>
            </w:r>
          </w:p>
          <w:p w14:paraId="13F4A4AD" w14:textId="77777777" w:rsidR="0000033B" w:rsidRDefault="002C235F" w:rsidP="000B2518">
            <w:pPr>
              <w:spacing w:line="360" w:lineRule="auto"/>
              <w:ind w:right="-330"/>
            </w:pPr>
            <w:r w:rsidRPr="002C235F">
              <w:t>dissolve in water and forms a thick sludge in the water.</w:t>
            </w:r>
          </w:p>
          <w:p w14:paraId="65B80147" w14:textId="77777777" w:rsidR="00104136" w:rsidRDefault="00104136" w:rsidP="000B2518">
            <w:pPr>
              <w:spacing w:line="360" w:lineRule="auto"/>
              <w:ind w:right="-330"/>
            </w:pPr>
            <w:r w:rsidRPr="00104136">
              <w:t xml:space="preserve">The amount of harm caused depends on how an </w:t>
            </w:r>
          </w:p>
          <w:p w14:paraId="7BC2CFA6" w14:textId="0BC37DA6" w:rsidR="00104136" w:rsidRDefault="00104136" w:rsidP="000B2518">
            <w:pPr>
              <w:spacing w:line="360" w:lineRule="auto"/>
              <w:ind w:right="-330"/>
            </w:pPr>
            <w:r w:rsidRPr="00104136">
              <w:t>organism is exposed and to how much oil.</w:t>
            </w:r>
          </w:p>
        </w:tc>
      </w:tr>
      <w:tr w:rsidR="0000033B" w14:paraId="76A07B5A" w14:textId="77777777" w:rsidTr="000B2518">
        <w:tc>
          <w:tcPr>
            <w:tcW w:w="4940" w:type="dxa"/>
          </w:tcPr>
          <w:p w14:paraId="06437B7A" w14:textId="739665C2" w:rsidR="0000033B" w:rsidRPr="00024A41" w:rsidRDefault="00E37B6C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Bacteria Level</w:t>
            </w:r>
          </w:p>
        </w:tc>
        <w:tc>
          <w:tcPr>
            <w:tcW w:w="5495" w:type="dxa"/>
          </w:tcPr>
          <w:p w14:paraId="226A393E" w14:textId="77777777" w:rsidR="0000033B" w:rsidRDefault="00770034" w:rsidP="000B2518">
            <w:pPr>
              <w:spacing w:line="360" w:lineRule="auto"/>
              <w:ind w:right="-330"/>
            </w:pPr>
            <w:r>
              <w:t>The level of bacteria in Colony Forming Units (CFU)</w:t>
            </w:r>
          </w:p>
          <w:p w14:paraId="00F6C3CF" w14:textId="77777777" w:rsidR="00770034" w:rsidRDefault="00770034" w:rsidP="000B2518">
            <w:pPr>
              <w:spacing w:line="360" w:lineRule="auto"/>
              <w:ind w:right="-330"/>
            </w:pPr>
            <w:r>
              <w:t xml:space="preserve">per 100 ml of water. </w:t>
            </w:r>
          </w:p>
          <w:p w14:paraId="0280AEF7" w14:textId="77777777" w:rsidR="00770034" w:rsidRDefault="00770034" w:rsidP="000B2518">
            <w:pPr>
              <w:spacing w:line="360" w:lineRule="auto"/>
              <w:ind w:right="-330"/>
            </w:pPr>
            <w:r>
              <w:t xml:space="preserve">Bacteria is a microorganism that live in diverse environment and can in soil, ocean, and human guts. </w:t>
            </w:r>
          </w:p>
          <w:p w14:paraId="03B787C7" w14:textId="77777777" w:rsidR="00770034" w:rsidRDefault="00770034" w:rsidP="00770034">
            <w:pPr>
              <w:spacing w:line="360" w:lineRule="auto"/>
              <w:ind w:right="-330"/>
            </w:pPr>
            <w:r>
              <w:t>The presence of bacteria can be beneficial while some</w:t>
            </w:r>
          </w:p>
          <w:p w14:paraId="4F547886" w14:textId="07F85A21" w:rsidR="00770034" w:rsidRDefault="00770034" w:rsidP="00770034">
            <w:pPr>
              <w:spacing w:line="360" w:lineRule="auto"/>
              <w:ind w:right="-330"/>
            </w:pPr>
            <w:r>
              <w:t>that is pathogenic can be harmful.</w:t>
            </w:r>
          </w:p>
        </w:tc>
      </w:tr>
      <w:tr w:rsidR="0000033B" w14:paraId="2D4AB431" w14:textId="77777777" w:rsidTr="000B2518">
        <w:tc>
          <w:tcPr>
            <w:tcW w:w="4940" w:type="dxa"/>
            <w:shd w:val="clear" w:color="auto" w:fill="C8CACE" w:themeFill="accent6" w:themeFillTint="66"/>
          </w:tcPr>
          <w:p w14:paraId="05A92143" w14:textId="13275C26" w:rsidR="0000033B" w:rsidRPr="00024A41" w:rsidRDefault="00E37B6C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Algae Concentration</w:t>
            </w:r>
          </w:p>
        </w:tc>
        <w:tc>
          <w:tcPr>
            <w:tcW w:w="5495" w:type="dxa"/>
            <w:shd w:val="clear" w:color="auto" w:fill="C8CACE" w:themeFill="accent6" w:themeFillTint="66"/>
          </w:tcPr>
          <w:p w14:paraId="1B65D0A0" w14:textId="77777777" w:rsidR="0000033B" w:rsidRDefault="002D456A" w:rsidP="000B2518">
            <w:pPr>
              <w:spacing w:line="360" w:lineRule="auto"/>
              <w:ind w:right="-330"/>
            </w:pPr>
            <w:r>
              <w:t>The concentration of algae living in the waters.</w:t>
            </w:r>
          </w:p>
          <w:p w14:paraId="3C39BDBD" w14:textId="77777777" w:rsidR="002D456A" w:rsidRDefault="002D456A" w:rsidP="000B2518">
            <w:pPr>
              <w:spacing w:line="360" w:lineRule="auto"/>
              <w:ind w:right="-330"/>
            </w:pPr>
            <w:r w:rsidRPr="002D456A">
              <w:t xml:space="preserve">Algae are a diverse group of aquatic organisms that </w:t>
            </w:r>
          </w:p>
          <w:p w14:paraId="0AF4091A" w14:textId="77777777" w:rsidR="002D456A" w:rsidRDefault="002D456A" w:rsidP="000B2518">
            <w:pPr>
              <w:spacing w:line="360" w:lineRule="auto"/>
              <w:ind w:right="-330"/>
            </w:pPr>
            <w:r w:rsidRPr="002D456A">
              <w:t>have the ability to conduct photosynthesis.</w:t>
            </w:r>
            <w:r>
              <w:t xml:space="preserve"> </w:t>
            </w:r>
            <w:r w:rsidRPr="002D456A">
              <w:t xml:space="preserve">Most algae </w:t>
            </w:r>
          </w:p>
          <w:p w14:paraId="409EF5DB" w14:textId="37D5B2ED" w:rsidR="002D456A" w:rsidRDefault="002D456A" w:rsidP="000B2518">
            <w:pPr>
              <w:spacing w:line="360" w:lineRule="auto"/>
              <w:ind w:right="-330"/>
            </w:pPr>
            <w:r w:rsidRPr="002D456A">
              <w:t>are harmless and an important part of the natural ecosystem</w:t>
            </w:r>
            <w:r w:rsidR="00BC5A32">
              <w:t>, b</w:t>
            </w:r>
            <w:r w:rsidR="005F4077" w:rsidRPr="005F4077">
              <w:t>ut under certain conditions, it can harm humans, fish, and other animals.</w:t>
            </w:r>
          </w:p>
        </w:tc>
      </w:tr>
      <w:tr w:rsidR="0000033B" w14:paraId="1EF7A5B5" w14:textId="77777777" w:rsidTr="000B2518">
        <w:tc>
          <w:tcPr>
            <w:tcW w:w="4940" w:type="dxa"/>
          </w:tcPr>
          <w:p w14:paraId="25EF8947" w14:textId="18175881" w:rsidR="0000033B" w:rsidRPr="00024A41" w:rsidRDefault="00E37B6C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Humidity</w:t>
            </w:r>
          </w:p>
        </w:tc>
        <w:tc>
          <w:tcPr>
            <w:tcW w:w="5495" w:type="dxa"/>
          </w:tcPr>
          <w:p w14:paraId="26BF9659" w14:textId="7AAA4161" w:rsidR="0000033B" w:rsidRDefault="002D456A" w:rsidP="000B2518">
            <w:pPr>
              <w:spacing w:line="360" w:lineRule="auto"/>
              <w:ind w:right="-330"/>
            </w:pPr>
            <w:r>
              <w:t>The concentration of water vapour present..</w:t>
            </w:r>
          </w:p>
        </w:tc>
      </w:tr>
      <w:tr w:rsidR="0000033B" w14:paraId="1AAA9B8D" w14:textId="77777777" w:rsidTr="000B2518">
        <w:tc>
          <w:tcPr>
            <w:tcW w:w="4940" w:type="dxa"/>
            <w:shd w:val="clear" w:color="auto" w:fill="C8CACE" w:themeFill="accent6" w:themeFillTint="66"/>
          </w:tcPr>
          <w:p w14:paraId="1D9CCE46" w14:textId="52E57850" w:rsidR="0000033B" w:rsidRPr="00024A41" w:rsidRDefault="00E37B6C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Wind Direction</w:t>
            </w:r>
          </w:p>
        </w:tc>
        <w:tc>
          <w:tcPr>
            <w:tcW w:w="5495" w:type="dxa"/>
            <w:shd w:val="clear" w:color="auto" w:fill="C8CACE" w:themeFill="accent6" w:themeFillTint="66"/>
          </w:tcPr>
          <w:p w14:paraId="23A20BC7" w14:textId="42E13888" w:rsidR="0000033B" w:rsidRDefault="0000033B" w:rsidP="000B2518">
            <w:pPr>
              <w:spacing w:line="360" w:lineRule="auto"/>
              <w:ind w:right="-330"/>
            </w:pPr>
            <w:r>
              <w:t xml:space="preserve">The </w:t>
            </w:r>
            <w:r w:rsidR="00F731A0">
              <w:t>surrounding wind direction in degree.</w:t>
            </w:r>
          </w:p>
        </w:tc>
      </w:tr>
      <w:tr w:rsidR="0000033B" w14:paraId="2839F917" w14:textId="77777777" w:rsidTr="000B2518">
        <w:tc>
          <w:tcPr>
            <w:tcW w:w="4940" w:type="dxa"/>
            <w:shd w:val="clear" w:color="auto" w:fill="auto"/>
          </w:tcPr>
          <w:p w14:paraId="1E1E23ED" w14:textId="3DDDA776" w:rsidR="0000033B" w:rsidRPr="00024A41" w:rsidRDefault="00E37B6C" w:rsidP="000B2518">
            <w:pPr>
              <w:spacing w:line="360" w:lineRule="auto"/>
              <w:ind w:right="-330"/>
              <w:rPr>
                <w:b/>
                <w:bCs/>
              </w:rPr>
            </w:pPr>
            <w:r w:rsidRPr="00E37B6C">
              <w:t>Air Temperature</w:t>
            </w:r>
          </w:p>
        </w:tc>
        <w:tc>
          <w:tcPr>
            <w:tcW w:w="5495" w:type="dxa"/>
            <w:shd w:val="clear" w:color="auto" w:fill="auto"/>
          </w:tcPr>
          <w:p w14:paraId="2C8F6C89" w14:textId="77777777" w:rsidR="00B62ABD" w:rsidRDefault="00C8301F" w:rsidP="000B2518">
            <w:pPr>
              <w:spacing w:line="360" w:lineRule="auto"/>
              <w:ind w:right="-330"/>
            </w:pPr>
            <w:r>
              <w:t xml:space="preserve">The surrounding air temperature in </w:t>
            </w:r>
            <w:r w:rsidR="001608AE">
              <w:t>C</w:t>
            </w:r>
            <w:r>
              <w:t>elcius.</w:t>
            </w:r>
            <w:r w:rsidR="00B62ABD">
              <w:t xml:space="preserve"> </w:t>
            </w:r>
            <w:r w:rsidR="00B62ABD" w:rsidRPr="00B62ABD">
              <w:t xml:space="preserve">An </w:t>
            </w:r>
          </w:p>
          <w:p w14:paraId="0554FB51" w14:textId="15439705" w:rsidR="0000033B" w:rsidRDefault="00B62ABD" w:rsidP="000B2518">
            <w:pPr>
              <w:spacing w:line="360" w:lineRule="auto"/>
              <w:ind w:right="-330"/>
            </w:pPr>
            <w:r w:rsidRPr="00B62ABD">
              <w:t>increase in the air temperature will cause water temperatures to increase as well</w:t>
            </w:r>
            <w:r>
              <w:t>.</w:t>
            </w:r>
          </w:p>
        </w:tc>
      </w:tr>
      <w:tr w:rsidR="00E37B6C" w14:paraId="04558292" w14:textId="77777777" w:rsidTr="000B2518">
        <w:tc>
          <w:tcPr>
            <w:tcW w:w="4940" w:type="dxa"/>
            <w:shd w:val="clear" w:color="auto" w:fill="auto"/>
          </w:tcPr>
          <w:p w14:paraId="017B44EC" w14:textId="5F7ED4CF" w:rsidR="00E37B6C" w:rsidRPr="00E37B6C" w:rsidRDefault="00E37B6C" w:rsidP="000B2518">
            <w:pPr>
              <w:spacing w:line="360" w:lineRule="auto"/>
              <w:ind w:right="-330"/>
            </w:pPr>
            <w:r w:rsidRPr="00E37B6C">
              <w:t>Polluted</w:t>
            </w:r>
          </w:p>
        </w:tc>
        <w:tc>
          <w:tcPr>
            <w:tcW w:w="5495" w:type="dxa"/>
            <w:shd w:val="clear" w:color="auto" w:fill="auto"/>
          </w:tcPr>
          <w:p w14:paraId="710FC069" w14:textId="728D9138" w:rsidR="00E37B6C" w:rsidRDefault="00C12B2B" w:rsidP="000B2518">
            <w:pPr>
              <w:spacing w:line="360" w:lineRule="auto"/>
              <w:ind w:right="-330"/>
            </w:pPr>
            <w:r>
              <w:t>Whether the water is polluted or not (Yes, No).</w:t>
            </w:r>
          </w:p>
        </w:tc>
      </w:tr>
    </w:tbl>
    <w:p w14:paraId="32D08424" w14:textId="57C5B276" w:rsidR="00A2008A" w:rsidRDefault="0000033B" w:rsidP="00E37B6C">
      <w:pPr>
        <w:pStyle w:val="Caption"/>
        <w:jc w:val="center"/>
        <w:rPr>
          <w:b/>
          <w:bCs/>
          <w:color w:val="auto"/>
        </w:rPr>
      </w:pPr>
      <w:r w:rsidRPr="00AB54D4">
        <w:rPr>
          <w:b/>
          <w:bCs/>
          <w:color w:val="auto"/>
        </w:rPr>
        <w:t xml:space="preserve">Figure </w:t>
      </w:r>
      <w:r w:rsidR="00B30035">
        <w:rPr>
          <w:b/>
          <w:bCs/>
          <w:color w:val="auto"/>
        </w:rPr>
        <w:t>2</w:t>
      </w:r>
      <w:r w:rsidRPr="00AB54D4">
        <w:rPr>
          <w:b/>
          <w:bCs/>
          <w:color w:val="auto"/>
        </w:rPr>
        <w:t>. Testing.csv</w:t>
      </w:r>
    </w:p>
    <w:p w14:paraId="565C310F" w14:textId="77777777" w:rsidR="00E37B6C" w:rsidRPr="00E37B6C" w:rsidRDefault="00E37B6C" w:rsidP="00E37B6C"/>
    <w:p w14:paraId="21E09DF5" w14:textId="6F05BDFC" w:rsidR="00D76C17" w:rsidRPr="00D76C17" w:rsidRDefault="008B5B50" w:rsidP="00A95F53">
      <w:pPr>
        <w:spacing w:line="360" w:lineRule="auto"/>
        <w:rPr>
          <w:bCs/>
        </w:rPr>
      </w:pPr>
      <w:r>
        <w:t>B</w:t>
      </w:r>
      <w:r w:rsidR="00D76C17">
        <w:t>elow are the steps you are required to do to generate the model:</w:t>
      </w:r>
    </w:p>
    <w:p w14:paraId="600F6E88" w14:textId="1B660ADC" w:rsidR="009C74A3" w:rsidRDefault="006A4355" w:rsidP="00DC603D">
      <w:pPr>
        <w:pStyle w:val="ListParagraph"/>
        <w:numPr>
          <w:ilvl w:val="0"/>
          <w:numId w:val="29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Load Data</w:t>
      </w:r>
    </w:p>
    <w:p w14:paraId="34BB550B" w14:textId="7CAF5FEF" w:rsidR="005630C1" w:rsidRPr="005630C1" w:rsidRDefault="005630C1" w:rsidP="005630C1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lastRenderedPageBreak/>
        <w:t>Given the file “</w:t>
      </w:r>
      <w:r w:rsidR="00AE4E92">
        <w:rPr>
          <w:b/>
        </w:rPr>
        <w:t>Training</w:t>
      </w:r>
      <w:r w:rsidRPr="005630C1">
        <w:rPr>
          <w:b/>
        </w:rPr>
        <w:t>.csv</w:t>
      </w:r>
      <w:r w:rsidR="00C617B1">
        <w:rPr>
          <w:bCs/>
        </w:rPr>
        <w:t>”</w:t>
      </w:r>
      <w:r w:rsidR="00AE4E92">
        <w:rPr>
          <w:bCs/>
        </w:rPr>
        <w:t xml:space="preserve"> and “</w:t>
      </w:r>
      <w:r w:rsidR="00AE4E92">
        <w:rPr>
          <w:b/>
        </w:rPr>
        <w:t>Testing.csv</w:t>
      </w:r>
      <w:r w:rsidR="00AE4E92">
        <w:rPr>
          <w:bCs/>
        </w:rPr>
        <w:t>”</w:t>
      </w:r>
      <w:r>
        <w:rPr>
          <w:bCs/>
        </w:rPr>
        <w:t xml:space="preserve">, you are asked to load the data using </w:t>
      </w:r>
      <w:r w:rsidRPr="005630C1">
        <w:rPr>
          <w:b/>
        </w:rPr>
        <w:t>SparkSession</w:t>
      </w:r>
      <w:r>
        <w:rPr>
          <w:bCs/>
        </w:rPr>
        <w:t>.</w:t>
      </w:r>
    </w:p>
    <w:p w14:paraId="6AC37F6E" w14:textId="61212CD1" w:rsidR="006557FF" w:rsidRDefault="006A4355" w:rsidP="006A4355">
      <w:pPr>
        <w:pStyle w:val="ListParagraph"/>
        <w:numPr>
          <w:ilvl w:val="0"/>
          <w:numId w:val="29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Select Features</w:t>
      </w:r>
    </w:p>
    <w:p w14:paraId="4FC91A52" w14:textId="312F78C1" w:rsidR="008A6F16" w:rsidRPr="008A6F16" w:rsidRDefault="00473A82" w:rsidP="008A6F16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After you load the data, you need to </w:t>
      </w:r>
      <w:r w:rsidRPr="00473A82">
        <w:rPr>
          <w:b/>
        </w:rPr>
        <w:t>select important features</w:t>
      </w:r>
      <w:r>
        <w:rPr>
          <w:b/>
        </w:rPr>
        <w:t xml:space="preserve"> </w:t>
      </w:r>
      <w:r>
        <w:rPr>
          <w:bCs/>
        </w:rPr>
        <w:t>that will be used for training.</w:t>
      </w:r>
      <w:r w:rsidR="00737A72">
        <w:rPr>
          <w:bCs/>
        </w:rPr>
        <w:t xml:space="preserve"> Pick </w:t>
      </w:r>
      <w:r w:rsidR="00737A72">
        <w:rPr>
          <w:b/>
        </w:rPr>
        <w:t>three</w:t>
      </w:r>
      <w:r w:rsidR="00737A72">
        <w:rPr>
          <w:bCs/>
        </w:rPr>
        <w:t xml:space="preserve"> </w:t>
      </w:r>
      <w:r w:rsidR="00737A72">
        <w:rPr>
          <w:b/>
        </w:rPr>
        <w:t>important features</w:t>
      </w:r>
      <w:r w:rsidR="00737A72">
        <w:rPr>
          <w:bCs/>
        </w:rPr>
        <w:t>.</w:t>
      </w:r>
    </w:p>
    <w:p w14:paraId="5856771C" w14:textId="77777777" w:rsidR="00AC7EA2" w:rsidRDefault="00AC7EA2" w:rsidP="00AC7EA2">
      <w:pPr>
        <w:pStyle w:val="ListParagraph"/>
        <w:numPr>
          <w:ilvl w:val="0"/>
          <w:numId w:val="29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Data Preprocessing</w:t>
      </w:r>
    </w:p>
    <w:p w14:paraId="08244F7B" w14:textId="77777777" w:rsidR="00AC7EA2" w:rsidRPr="008A6F16" w:rsidRDefault="00AC7EA2" w:rsidP="00AC7EA2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In this step, please remove any </w:t>
      </w:r>
      <w:r w:rsidRPr="008A6F16">
        <w:rPr>
          <w:b/>
        </w:rPr>
        <w:t>missing values</w:t>
      </w:r>
      <w:r>
        <w:rPr>
          <w:bCs/>
        </w:rPr>
        <w:t xml:space="preserve"> in the data.</w:t>
      </w:r>
    </w:p>
    <w:p w14:paraId="23DC046C" w14:textId="270E83C8" w:rsidR="006A4355" w:rsidRDefault="008A6F16" w:rsidP="006A4355">
      <w:pPr>
        <w:pStyle w:val="ListParagraph"/>
        <w:numPr>
          <w:ilvl w:val="0"/>
          <w:numId w:val="29"/>
        </w:numPr>
        <w:spacing w:line="360" w:lineRule="auto"/>
        <w:ind w:right="-330"/>
        <w:jc w:val="both"/>
        <w:rPr>
          <w:b/>
        </w:rPr>
      </w:pPr>
      <w:r>
        <w:rPr>
          <w:b/>
        </w:rPr>
        <w:t>Transform Data</w:t>
      </w:r>
    </w:p>
    <w:p w14:paraId="72E25ACE" w14:textId="677E76E5" w:rsidR="008A6F16" w:rsidRPr="008A6F16" w:rsidRDefault="008A6F16" w:rsidP="008A6F16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 xml:space="preserve">In this step, transform the raw data so that it is suitable for training. For example, </w:t>
      </w:r>
      <w:r w:rsidRPr="008A6F16">
        <w:rPr>
          <w:b/>
        </w:rPr>
        <w:t>recode</w:t>
      </w:r>
      <w:r>
        <w:rPr>
          <w:bCs/>
        </w:rPr>
        <w:t xml:space="preserve"> the ‘</w:t>
      </w:r>
      <w:r w:rsidR="00D40728">
        <w:rPr>
          <w:b/>
        </w:rPr>
        <w:t>Trash Pollution</w:t>
      </w:r>
      <w:r>
        <w:rPr>
          <w:bCs/>
        </w:rPr>
        <w:t xml:space="preserve">’ column value to be either </w:t>
      </w:r>
      <w:r w:rsidRPr="00BE6C50">
        <w:rPr>
          <w:b/>
        </w:rPr>
        <w:t>0</w:t>
      </w:r>
      <w:r w:rsidR="00D40728">
        <w:rPr>
          <w:bCs/>
        </w:rPr>
        <w:t xml:space="preserve">, </w:t>
      </w:r>
      <w:r w:rsidR="00D40728" w:rsidRPr="00BE6C50">
        <w:rPr>
          <w:b/>
        </w:rPr>
        <w:t>1</w:t>
      </w:r>
      <w:r w:rsidR="00D40728">
        <w:rPr>
          <w:bCs/>
        </w:rPr>
        <w:t xml:space="preserve">, or </w:t>
      </w:r>
      <w:r w:rsidR="00D40728" w:rsidRPr="00BE6C50">
        <w:rPr>
          <w:b/>
        </w:rPr>
        <w:t>2</w:t>
      </w:r>
      <w:r>
        <w:rPr>
          <w:bCs/>
        </w:rPr>
        <w:t>.</w:t>
      </w:r>
    </w:p>
    <w:p w14:paraId="4E680F6C" w14:textId="0B5CBAA0" w:rsidR="006A4355" w:rsidRDefault="00FE06D0" w:rsidP="006A4355">
      <w:pPr>
        <w:pStyle w:val="ListParagraph"/>
        <w:numPr>
          <w:ilvl w:val="0"/>
          <w:numId w:val="29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Normalization</w:t>
      </w:r>
    </w:p>
    <w:p w14:paraId="7F703974" w14:textId="05CB5044" w:rsidR="008A6F16" w:rsidRDefault="000B728D" w:rsidP="008A6F16">
      <w:pPr>
        <w:pStyle w:val="ListParagraph"/>
        <w:spacing w:line="360" w:lineRule="auto"/>
        <w:ind w:right="-330"/>
        <w:jc w:val="both"/>
        <w:rPr>
          <w:b/>
        </w:rPr>
      </w:pPr>
      <w:r>
        <w:rPr>
          <w:bCs/>
        </w:rPr>
        <w:t xml:space="preserve">After data preprocessing, you are required to </w:t>
      </w:r>
      <w:r w:rsidRPr="000B728D">
        <w:rPr>
          <w:b/>
        </w:rPr>
        <w:t>normalize</w:t>
      </w:r>
      <w:r>
        <w:rPr>
          <w:bCs/>
        </w:rPr>
        <w:t xml:space="preserve"> the data. </w:t>
      </w:r>
      <w:r w:rsidR="00CA2416">
        <w:rPr>
          <w:bCs/>
        </w:rPr>
        <w:t>U</w:t>
      </w:r>
      <w:r>
        <w:rPr>
          <w:bCs/>
        </w:rPr>
        <w:t>se</w:t>
      </w:r>
      <w:r w:rsidR="00CA2416">
        <w:rPr>
          <w:bCs/>
        </w:rPr>
        <w:t xml:space="preserve"> the</w:t>
      </w:r>
      <w:r>
        <w:rPr>
          <w:bCs/>
        </w:rPr>
        <w:t xml:space="preserve"> </w:t>
      </w:r>
      <w:r w:rsidRPr="000B728D">
        <w:rPr>
          <w:b/>
        </w:rPr>
        <w:t>StandardScaler</w:t>
      </w:r>
    </w:p>
    <w:p w14:paraId="6B5210EF" w14:textId="41002B29" w:rsidR="000B728D" w:rsidRPr="000B728D" w:rsidRDefault="000B728D" w:rsidP="008A6F16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>package to normalize the data.</w:t>
      </w:r>
    </w:p>
    <w:p w14:paraId="1FADEBF4" w14:textId="5855B3EE" w:rsidR="00FE06D0" w:rsidRDefault="00FE06D0" w:rsidP="006A4355">
      <w:pPr>
        <w:pStyle w:val="ListParagraph"/>
        <w:numPr>
          <w:ilvl w:val="0"/>
          <w:numId w:val="29"/>
        </w:numPr>
        <w:spacing w:line="360" w:lineRule="auto"/>
        <w:ind w:right="-330"/>
        <w:jc w:val="both"/>
        <w:rPr>
          <w:b/>
        </w:rPr>
      </w:pPr>
      <w:r w:rsidRPr="005630C1">
        <w:rPr>
          <w:b/>
        </w:rPr>
        <w:t>Generate Model</w:t>
      </w:r>
    </w:p>
    <w:p w14:paraId="6AE495B6" w14:textId="5A9CF305" w:rsidR="000B728D" w:rsidRPr="000B728D" w:rsidRDefault="00812907" w:rsidP="000B728D">
      <w:pPr>
        <w:pStyle w:val="ListParagraph"/>
        <w:spacing w:line="360" w:lineRule="auto"/>
        <w:ind w:right="-330"/>
        <w:jc w:val="both"/>
        <w:rPr>
          <w:bCs/>
        </w:rPr>
      </w:pPr>
      <w:r>
        <w:rPr>
          <w:bCs/>
        </w:rPr>
        <w:t>Next</w:t>
      </w:r>
      <w:r w:rsidR="000B728D">
        <w:rPr>
          <w:bCs/>
        </w:rPr>
        <w:t xml:space="preserve">, you are required to </w:t>
      </w:r>
      <w:r w:rsidR="000B728D" w:rsidRPr="000B728D">
        <w:rPr>
          <w:b/>
        </w:rPr>
        <w:t>generate</w:t>
      </w:r>
      <w:r w:rsidR="000B728D">
        <w:rPr>
          <w:bCs/>
        </w:rPr>
        <w:t xml:space="preserve"> a </w:t>
      </w:r>
      <w:r w:rsidR="000B728D" w:rsidRPr="000B728D">
        <w:rPr>
          <w:b/>
        </w:rPr>
        <w:t>model</w:t>
      </w:r>
      <w:r w:rsidR="000B728D">
        <w:rPr>
          <w:bCs/>
        </w:rPr>
        <w:t xml:space="preserve"> from the data. Use the </w:t>
      </w:r>
      <w:r w:rsidR="00A23186">
        <w:rPr>
          <w:b/>
        </w:rPr>
        <w:t>KMeans</w:t>
      </w:r>
      <w:r w:rsidR="000B728D">
        <w:rPr>
          <w:bCs/>
        </w:rPr>
        <w:t xml:space="preserve"> package to generate the model </w:t>
      </w:r>
      <w:r w:rsidR="006D630F">
        <w:rPr>
          <w:bCs/>
        </w:rPr>
        <w:t>into</w:t>
      </w:r>
      <w:r w:rsidR="000B728D">
        <w:rPr>
          <w:bCs/>
        </w:rPr>
        <w:t xml:space="preserve"> </w:t>
      </w:r>
      <w:r w:rsidR="00FA03DE" w:rsidRPr="0046196E">
        <w:rPr>
          <w:b/>
        </w:rPr>
        <w:t>2 cluster</w:t>
      </w:r>
      <w:r w:rsidR="00FA03DE">
        <w:rPr>
          <w:bCs/>
        </w:rPr>
        <w:t>.</w:t>
      </w:r>
    </w:p>
    <w:p w14:paraId="2C0FD9C2" w14:textId="3C00A892" w:rsidR="00FE06D0" w:rsidRDefault="00EC08F9" w:rsidP="006A4355">
      <w:pPr>
        <w:pStyle w:val="ListParagraph"/>
        <w:numPr>
          <w:ilvl w:val="0"/>
          <w:numId w:val="29"/>
        </w:numPr>
        <w:spacing w:line="360" w:lineRule="auto"/>
        <w:ind w:right="-330"/>
        <w:jc w:val="both"/>
        <w:rPr>
          <w:b/>
        </w:rPr>
      </w:pPr>
      <w:r>
        <w:rPr>
          <w:b/>
        </w:rPr>
        <w:t>Visualization</w:t>
      </w:r>
    </w:p>
    <w:p w14:paraId="004FCC19" w14:textId="10559382" w:rsidR="00032BE6" w:rsidRDefault="00032BE6" w:rsidP="00032BE6">
      <w:pPr>
        <w:pStyle w:val="ListParagraph"/>
        <w:spacing w:line="360" w:lineRule="auto"/>
        <w:ind w:right="-330"/>
        <w:jc w:val="both"/>
        <w:rPr>
          <w:b/>
        </w:rPr>
      </w:pPr>
      <w:r>
        <w:rPr>
          <w:bCs/>
        </w:rPr>
        <w:t xml:space="preserve">After the model is generated, you can </w:t>
      </w:r>
      <w:r>
        <w:rPr>
          <w:b/>
        </w:rPr>
        <w:t>visualize</w:t>
      </w:r>
      <w:r>
        <w:rPr>
          <w:bCs/>
        </w:rPr>
        <w:t xml:space="preserve"> the model using the </w:t>
      </w:r>
      <w:r>
        <w:rPr>
          <w:b/>
        </w:rPr>
        <w:t>pyplot</w:t>
      </w:r>
      <w:r>
        <w:rPr>
          <w:bCs/>
        </w:rPr>
        <w:t xml:space="preserve"> package. Don’t forget to add </w:t>
      </w:r>
      <w:r w:rsidRPr="0082546C">
        <w:rPr>
          <w:b/>
        </w:rPr>
        <w:t>x-label</w:t>
      </w:r>
      <w:r>
        <w:rPr>
          <w:bCs/>
        </w:rPr>
        <w:t xml:space="preserve">, </w:t>
      </w:r>
      <w:r w:rsidRPr="0082546C">
        <w:rPr>
          <w:b/>
        </w:rPr>
        <w:t>y-label</w:t>
      </w:r>
      <w:r>
        <w:rPr>
          <w:bCs/>
        </w:rPr>
        <w:t xml:space="preserve">, and </w:t>
      </w:r>
      <w:r w:rsidRPr="0082546C">
        <w:rPr>
          <w:b/>
        </w:rPr>
        <w:t>title</w:t>
      </w:r>
      <w:r>
        <w:rPr>
          <w:bCs/>
        </w:rPr>
        <w:t xml:space="preserve"> for your plot.</w:t>
      </w:r>
    </w:p>
    <w:p w14:paraId="30FE15A3" w14:textId="4EE8F69B" w:rsidR="00032BE6" w:rsidRDefault="00032BE6" w:rsidP="006A4355">
      <w:pPr>
        <w:pStyle w:val="ListParagraph"/>
        <w:numPr>
          <w:ilvl w:val="0"/>
          <w:numId w:val="29"/>
        </w:numPr>
        <w:spacing w:line="360" w:lineRule="auto"/>
        <w:ind w:right="-330"/>
        <w:jc w:val="both"/>
        <w:rPr>
          <w:b/>
        </w:rPr>
      </w:pPr>
      <w:r>
        <w:rPr>
          <w:b/>
        </w:rPr>
        <w:t>Model Testing and Evaluation</w:t>
      </w:r>
    </w:p>
    <w:p w14:paraId="0A1F73DA" w14:textId="0CF89A32" w:rsidR="00032BE6" w:rsidRPr="005A31DB" w:rsidRDefault="009D5366" w:rsidP="005A31DB">
      <w:pPr>
        <w:pStyle w:val="ListParagraph"/>
        <w:spacing w:line="360" w:lineRule="auto"/>
        <w:ind w:right="-330"/>
        <w:jc w:val="both"/>
        <w:rPr>
          <w:b/>
        </w:rPr>
      </w:pPr>
      <w:r>
        <w:rPr>
          <w:bCs/>
        </w:rPr>
        <w:t xml:space="preserve">Then, you can </w:t>
      </w:r>
      <w:r>
        <w:rPr>
          <w:b/>
        </w:rPr>
        <w:t>test</w:t>
      </w:r>
      <w:r>
        <w:rPr>
          <w:bCs/>
        </w:rPr>
        <w:t xml:space="preserve"> the model to check predict whether the data will be in </w:t>
      </w:r>
      <w:r w:rsidR="003229F0">
        <w:rPr>
          <w:b/>
          <w:bCs/>
        </w:rPr>
        <w:t>polluted</w:t>
      </w:r>
      <w:r>
        <w:rPr>
          <w:b/>
          <w:bCs/>
        </w:rPr>
        <w:t xml:space="preserve"> </w:t>
      </w:r>
      <w:r w:rsidR="003229F0">
        <w:rPr>
          <w:b/>
          <w:bCs/>
        </w:rPr>
        <w:t>water</w:t>
      </w:r>
      <w:r w:rsidRPr="001B6C9D">
        <w:rPr>
          <w:b/>
          <w:bCs/>
        </w:rPr>
        <w:t xml:space="preserve"> cluster </w:t>
      </w:r>
      <w:r>
        <w:t xml:space="preserve">or in the </w:t>
      </w:r>
      <w:r>
        <w:rPr>
          <w:b/>
          <w:bCs/>
        </w:rPr>
        <w:t>non-</w:t>
      </w:r>
      <w:r w:rsidR="003229F0">
        <w:rPr>
          <w:b/>
          <w:bCs/>
        </w:rPr>
        <w:t>polluted water</w:t>
      </w:r>
      <w:r w:rsidRPr="001B6C9D">
        <w:rPr>
          <w:b/>
          <w:bCs/>
        </w:rPr>
        <w:t xml:space="preserve"> cluster</w:t>
      </w:r>
      <w:r>
        <w:rPr>
          <w:bCs/>
        </w:rPr>
        <w:t xml:space="preserve">. Print the accuracy of your model and get the </w:t>
      </w:r>
      <w:r w:rsidRPr="00A12073">
        <w:rPr>
          <w:b/>
          <w:bCs/>
        </w:rPr>
        <w:t>model</w:t>
      </w:r>
      <w:r>
        <w:t xml:space="preserve"> with </w:t>
      </w:r>
      <w:r w:rsidRPr="00A12073">
        <w:rPr>
          <w:b/>
          <w:bCs/>
        </w:rPr>
        <w:t xml:space="preserve">minimum accuracy </w:t>
      </w:r>
      <w:r>
        <w:rPr>
          <w:b/>
          <w:bCs/>
        </w:rPr>
        <w:t>80</w:t>
      </w:r>
      <w:r w:rsidRPr="00A12073">
        <w:rPr>
          <w:b/>
          <w:bCs/>
        </w:rPr>
        <w:t>%</w:t>
      </w:r>
      <w:r>
        <w:rPr>
          <w:b/>
          <w:bCs/>
        </w:rPr>
        <w:t xml:space="preserve"> or higher.</w:t>
      </w:r>
    </w:p>
    <w:p w14:paraId="39516FBA" w14:textId="77777777" w:rsidR="00CA0EE8" w:rsidRPr="00CA0EE8" w:rsidRDefault="00CA0EE8" w:rsidP="00CA0EE8">
      <w:pPr>
        <w:spacing w:line="360" w:lineRule="auto"/>
        <w:ind w:right="-330"/>
        <w:jc w:val="both"/>
        <w:rPr>
          <w:bCs/>
        </w:rPr>
      </w:pPr>
    </w:p>
    <w:p w14:paraId="43E3ABB6" w14:textId="66D093D0" w:rsidR="00BC6DE8" w:rsidRPr="006D1458" w:rsidRDefault="00AD6BC8" w:rsidP="006D1458">
      <w:pPr>
        <w:spacing w:line="360" w:lineRule="auto"/>
        <w:jc w:val="center"/>
        <w:rPr>
          <w:b/>
        </w:rPr>
      </w:pPr>
      <w:r>
        <w:rPr>
          <w:b/>
        </w:rPr>
        <w:t>Please ask your teaching assistant if there are any related questions.</w:t>
      </w:r>
    </w:p>
    <w:sectPr w:rsidR="00BC6DE8" w:rsidRPr="006D1458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7ED6E" w14:textId="77777777" w:rsidR="00D75BEF" w:rsidRDefault="00D75BEF" w:rsidP="00273E4A">
      <w:r>
        <w:separator/>
      </w:r>
    </w:p>
  </w:endnote>
  <w:endnote w:type="continuationSeparator" w:id="0">
    <w:p w14:paraId="1284C586" w14:textId="77777777" w:rsidR="00D75BEF" w:rsidRDefault="00D75BE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D7679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D180086" wp14:editId="3CD8E707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ECBDB71" w14:textId="77777777" w:rsidR="005B66A9" w:rsidRPr="00127F6B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127F6B">
      <w:rPr>
        <w:sz w:val="22"/>
        <w:szCs w:val="22"/>
      </w:rPr>
      <w:t>Page</w:t>
    </w:r>
    <w:r w:rsidRPr="00127F6B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127F6B">
          <w:rPr>
            <w:sz w:val="22"/>
            <w:szCs w:val="22"/>
            <w:lang w:val="id-ID"/>
          </w:rPr>
          <w:fldChar w:fldCharType="begin"/>
        </w:r>
        <w:r w:rsidR="005B66A9" w:rsidRPr="00127F6B">
          <w:rPr>
            <w:sz w:val="22"/>
            <w:szCs w:val="22"/>
            <w:lang w:val="id-ID"/>
          </w:rPr>
          <w:instrText xml:space="preserve"> PAGE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  <w:r w:rsidR="005B66A9" w:rsidRPr="00127F6B">
          <w:rPr>
            <w:sz w:val="22"/>
            <w:szCs w:val="22"/>
            <w:lang w:val="id-ID"/>
          </w:rPr>
          <w:t xml:space="preserve"> of </w:t>
        </w:r>
        <w:r w:rsidR="00151847" w:rsidRPr="00127F6B">
          <w:rPr>
            <w:sz w:val="22"/>
            <w:szCs w:val="22"/>
            <w:lang w:val="id-ID"/>
          </w:rPr>
          <w:fldChar w:fldCharType="begin"/>
        </w:r>
        <w:r w:rsidR="005B66A9" w:rsidRPr="00127F6B">
          <w:rPr>
            <w:sz w:val="22"/>
            <w:szCs w:val="22"/>
            <w:lang w:val="id-ID"/>
          </w:rPr>
          <w:instrText xml:space="preserve"> NUMPAGES 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</w:sdtContent>
    </w:sdt>
  </w:p>
  <w:p w14:paraId="7DAE4F58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6E3C6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823C2EB" wp14:editId="3EF9A73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3BCF7C0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3794BE8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F61BDDF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6E04D" w14:textId="77777777" w:rsidR="00D75BEF" w:rsidRDefault="00D75BEF" w:rsidP="00273E4A">
      <w:r>
        <w:separator/>
      </w:r>
    </w:p>
  </w:footnote>
  <w:footnote w:type="continuationSeparator" w:id="0">
    <w:p w14:paraId="04BB7F3B" w14:textId="77777777" w:rsidR="00D75BEF" w:rsidRDefault="00D75BE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79E393D" w14:textId="77777777" w:rsidTr="005D0782">
      <w:tc>
        <w:tcPr>
          <w:tcW w:w="5220" w:type="dxa"/>
        </w:tcPr>
        <w:p w14:paraId="18E3A1E6" w14:textId="5056FEA0" w:rsidR="005D0782" w:rsidRPr="00F135A9" w:rsidRDefault="00F135A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6FC6C5C6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0699D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34480420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BBB5B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94DFC"/>
    <w:multiLevelType w:val="hybridMultilevel"/>
    <w:tmpl w:val="C4BCFC68"/>
    <w:lvl w:ilvl="0" w:tplc="C91A6C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3F01"/>
    <w:multiLevelType w:val="hybridMultilevel"/>
    <w:tmpl w:val="A440D5DC"/>
    <w:lvl w:ilvl="0" w:tplc="D23277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893BE1"/>
    <w:multiLevelType w:val="hybridMultilevel"/>
    <w:tmpl w:val="C29C8C2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2D6AC7"/>
    <w:multiLevelType w:val="hybridMultilevel"/>
    <w:tmpl w:val="699CFFF4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716D42"/>
    <w:multiLevelType w:val="hybridMultilevel"/>
    <w:tmpl w:val="0F28D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940656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F40D6"/>
    <w:multiLevelType w:val="hybridMultilevel"/>
    <w:tmpl w:val="09D697F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9615EB"/>
    <w:multiLevelType w:val="hybridMultilevel"/>
    <w:tmpl w:val="13E0D00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2C45FE"/>
    <w:multiLevelType w:val="hybridMultilevel"/>
    <w:tmpl w:val="184C94B4"/>
    <w:lvl w:ilvl="0" w:tplc="3D2AC10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040CF"/>
    <w:multiLevelType w:val="hybridMultilevel"/>
    <w:tmpl w:val="21AC0A1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FA1724"/>
    <w:multiLevelType w:val="hybridMultilevel"/>
    <w:tmpl w:val="01D0E9D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96959"/>
    <w:multiLevelType w:val="hybridMultilevel"/>
    <w:tmpl w:val="92E0295E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EF3BB6"/>
    <w:multiLevelType w:val="hybridMultilevel"/>
    <w:tmpl w:val="E128684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AD1236"/>
    <w:multiLevelType w:val="hybridMultilevel"/>
    <w:tmpl w:val="9EC6A2B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881365B"/>
    <w:multiLevelType w:val="hybridMultilevel"/>
    <w:tmpl w:val="A2C26A6E"/>
    <w:lvl w:ilvl="0" w:tplc="68A28DE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B13409"/>
    <w:multiLevelType w:val="hybridMultilevel"/>
    <w:tmpl w:val="171CF3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52FDC"/>
    <w:multiLevelType w:val="hybridMultilevel"/>
    <w:tmpl w:val="9EC6A2B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CC0190"/>
    <w:multiLevelType w:val="hybridMultilevel"/>
    <w:tmpl w:val="41A2592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5D47AE9"/>
    <w:multiLevelType w:val="hybridMultilevel"/>
    <w:tmpl w:val="43CC57A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B436CB"/>
    <w:multiLevelType w:val="multilevel"/>
    <w:tmpl w:val="B0E6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A42A95"/>
    <w:multiLevelType w:val="hybridMultilevel"/>
    <w:tmpl w:val="8870BD8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065773"/>
    <w:multiLevelType w:val="hybridMultilevel"/>
    <w:tmpl w:val="1E6693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28"/>
  </w:num>
  <w:num w:numId="4">
    <w:abstractNumId w:val="18"/>
  </w:num>
  <w:num w:numId="5">
    <w:abstractNumId w:val="31"/>
  </w:num>
  <w:num w:numId="6">
    <w:abstractNumId w:val="26"/>
  </w:num>
  <w:num w:numId="7">
    <w:abstractNumId w:val="32"/>
  </w:num>
  <w:num w:numId="8">
    <w:abstractNumId w:val="0"/>
  </w:num>
  <w:num w:numId="9">
    <w:abstractNumId w:val="10"/>
  </w:num>
  <w:num w:numId="1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2"/>
  </w:num>
  <w:num w:numId="14">
    <w:abstractNumId w:val="30"/>
  </w:num>
  <w:num w:numId="15">
    <w:abstractNumId w:val="14"/>
  </w:num>
  <w:num w:numId="16">
    <w:abstractNumId w:val="6"/>
  </w:num>
  <w:num w:numId="17">
    <w:abstractNumId w:val="29"/>
  </w:num>
  <w:num w:numId="18">
    <w:abstractNumId w:val="9"/>
  </w:num>
  <w:num w:numId="19">
    <w:abstractNumId w:val="24"/>
  </w:num>
  <w:num w:numId="20">
    <w:abstractNumId w:val="19"/>
  </w:num>
  <w:num w:numId="21">
    <w:abstractNumId w:val="4"/>
  </w:num>
  <w:num w:numId="22">
    <w:abstractNumId w:val="3"/>
  </w:num>
  <w:num w:numId="23">
    <w:abstractNumId w:val="23"/>
  </w:num>
  <w:num w:numId="24">
    <w:abstractNumId w:val="25"/>
  </w:num>
  <w:num w:numId="25">
    <w:abstractNumId w:val="7"/>
  </w:num>
  <w:num w:numId="26">
    <w:abstractNumId w:val="27"/>
  </w:num>
  <w:num w:numId="27">
    <w:abstractNumId w:val="2"/>
  </w:num>
  <w:num w:numId="28">
    <w:abstractNumId w:val="20"/>
  </w:num>
  <w:num w:numId="29">
    <w:abstractNumId w:val="11"/>
  </w:num>
  <w:num w:numId="30">
    <w:abstractNumId w:val="5"/>
  </w:num>
  <w:num w:numId="31">
    <w:abstractNumId w:val="22"/>
  </w:num>
  <w:num w:numId="32">
    <w:abstractNumId w:val="16"/>
  </w:num>
  <w:num w:numId="33">
    <w:abstractNumId w:val="13"/>
  </w:num>
  <w:num w:numId="34">
    <w:abstractNumId w:val="15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033B"/>
    <w:rsid w:val="00020F10"/>
    <w:rsid w:val="00032BE6"/>
    <w:rsid w:val="0003524C"/>
    <w:rsid w:val="00036A14"/>
    <w:rsid w:val="000479B3"/>
    <w:rsid w:val="00051154"/>
    <w:rsid w:val="00071EBF"/>
    <w:rsid w:val="00072DE7"/>
    <w:rsid w:val="000732DF"/>
    <w:rsid w:val="00076F75"/>
    <w:rsid w:val="00090B80"/>
    <w:rsid w:val="00091082"/>
    <w:rsid w:val="000A0C90"/>
    <w:rsid w:val="000A23D8"/>
    <w:rsid w:val="000A3F41"/>
    <w:rsid w:val="000A3F55"/>
    <w:rsid w:val="000B4B9B"/>
    <w:rsid w:val="000B69D0"/>
    <w:rsid w:val="000B728D"/>
    <w:rsid w:val="000C3015"/>
    <w:rsid w:val="000C3393"/>
    <w:rsid w:val="000D665A"/>
    <w:rsid w:val="000E0EF3"/>
    <w:rsid w:val="000E6020"/>
    <w:rsid w:val="000F057A"/>
    <w:rsid w:val="000F1EBF"/>
    <w:rsid w:val="000F3EB6"/>
    <w:rsid w:val="000F7CFC"/>
    <w:rsid w:val="000F7FC6"/>
    <w:rsid w:val="00104136"/>
    <w:rsid w:val="00105EBF"/>
    <w:rsid w:val="001066F1"/>
    <w:rsid w:val="00111124"/>
    <w:rsid w:val="001128D4"/>
    <w:rsid w:val="00122BC2"/>
    <w:rsid w:val="00124C41"/>
    <w:rsid w:val="00126822"/>
    <w:rsid w:val="00127F6B"/>
    <w:rsid w:val="00131DAA"/>
    <w:rsid w:val="00137C0E"/>
    <w:rsid w:val="001421F5"/>
    <w:rsid w:val="00145C2E"/>
    <w:rsid w:val="001464AD"/>
    <w:rsid w:val="00150E94"/>
    <w:rsid w:val="00150F57"/>
    <w:rsid w:val="00151847"/>
    <w:rsid w:val="00151C17"/>
    <w:rsid w:val="0015698F"/>
    <w:rsid w:val="001608AE"/>
    <w:rsid w:val="001768ED"/>
    <w:rsid w:val="00180874"/>
    <w:rsid w:val="00183F26"/>
    <w:rsid w:val="00184926"/>
    <w:rsid w:val="00194706"/>
    <w:rsid w:val="001955A6"/>
    <w:rsid w:val="001A044D"/>
    <w:rsid w:val="001A300E"/>
    <w:rsid w:val="001A58A3"/>
    <w:rsid w:val="001B0C27"/>
    <w:rsid w:val="001B1268"/>
    <w:rsid w:val="001B1EAD"/>
    <w:rsid w:val="001B2582"/>
    <w:rsid w:val="001B3A2E"/>
    <w:rsid w:val="001D4810"/>
    <w:rsid w:val="001E3FB3"/>
    <w:rsid w:val="001E4042"/>
    <w:rsid w:val="001E4380"/>
    <w:rsid w:val="001E637E"/>
    <w:rsid w:val="001E7852"/>
    <w:rsid w:val="001E7ABE"/>
    <w:rsid w:val="001F64B6"/>
    <w:rsid w:val="00200DAE"/>
    <w:rsid w:val="00224780"/>
    <w:rsid w:val="00235C36"/>
    <w:rsid w:val="00235D1F"/>
    <w:rsid w:val="002376FA"/>
    <w:rsid w:val="002570A8"/>
    <w:rsid w:val="00262026"/>
    <w:rsid w:val="0026655E"/>
    <w:rsid w:val="002676EF"/>
    <w:rsid w:val="00272339"/>
    <w:rsid w:val="00273E4A"/>
    <w:rsid w:val="00275EC4"/>
    <w:rsid w:val="00281799"/>
    <w:rsid w:val="002841B3"/>
    <w:rsid w:val="002857E1"/>
    <w:rsid w:val="00287545"/>
    <w:rsid w:val="002956DC"/>
    <w:rsid w:val="00296DA6"/>
    <w:rsid w:val="002A07C0"/>
    <w:rsid w:val="002A138B"/>
    <w:rsid w:val="002A3DC6"/>
    <w:rsid w:val="002A59B7"/>
    <w:rsid w:val="002A66E0"/>
    <w:rsid w:val="002B00F2"/>
    <w:rsid w:val="002B7CDD"/>
    <w:rsid w:val="002C235F"/>
    <w:rsid w:val="002C3AC5"/>
    <w:rsid w:val="002C3DA2"/>
    <w:rsid w:val="002C7FC0"/>
    <w:rsid w:val="002D1472"/>
    <w:rsid w:val="002D3C42"/>
    <w:rsid w:val="002D456A"/>
    <w:rsid w:val="002D7F31"/>
    <w:rsid w:val="002E1F13"/>
    <w:rsid w:val="002E3324"/>
    <w:rsid w:val="002E799A"/>
    <w:rsid w:val="002F1E99"/>
    <w:rsid w:val="003002A2"/>
    <w:rsid w:val="00303EC7"/>
    <w:rsid w:val="00304194"/>
    <w:rsid w:val="003042AE"/>
    <w:rsid w:val="00305136"/>
    <w:rsid w:val="003054E4"/>
    <w:rsid w:val="00306F2B"/>
    <w:rsid w:val="00310F09"/>
    <w:rsid w:val="00316E2C"/>
    <w:rsid w:val="00320C87"/>
    <w:rsid w:val="00321362"/>
    <w:rsid w:val="003229F0"/>
    <w:rsid w:val="00323347"/>
    <w:rsid w:val="003432E6"/>
    <w:rsid w:val="003439D3"/>
    <w:rsid w:val="003449FC"/>
    <w:rsid w:val="00355AFE"/>
    <w:rsid w:val="00360E50"/>
    <w:rsid w:val="00362DBB"/>
    <w:rsid w:val="0036420F"/>
    <w:rsid w:val="0036669F"/>
    <w:rsid w:val="00366844"/>
    <w:rsid w:val="00366EA4"/>
    <w:rsid w:val="0037553B"/>
    <w:rsid w:val="003819FF"/>
    <w:rsid w:val="00382964"/>
    <w:rsid w:val="0038376D"/>
    <w:rsid w:val="00383805"/>
    <w:rsid w:val="00384C7B"/>
    <w:rsid w:val="00385E52"/>
    <w:rsid w:val="00387D06"/>
    <w:rsid w:val="003A1788"/>
    <w:rsid w:val="003A7A5F"/>
    <w:rsid w:val="003B1D05"/>
    <w:rsid w:val="003B27CC"/>
    <w:rsid w:val="003B5F77"/>
    <w:rsid w:val="003C0A29"/>
    <w:rsid w:val="003C1CE6"/>
    <w:rsid w:val="003C34E3"/>
    <w:rsid w:val="003C56F2"/>
    <w:rsid w:val="003D7084"/>
    <w:rsid w:val="003F63FA"/>
    <w:rsid w:val="003F71D2"/>
    <w:rsid w:val="003F7EB1"/>
    <w:rsid w:val="00400F00"/>
    <w:rsid w:val="004074A1"/>
    <w:rsid w:val="0041367E"/>
    <w:rsid w:val="00420AFF"/>
    <w:rsid w:val="00422134"/>
    <w:rsid w:val="0042355E"/>
    <w:rsid w:val="004274ED"/>
    <w:rsid w:val="00434FFC"/>
    <w:rsid w:val="00446550"/>
    <w:rsid w:val="00446D31"/>
    <w:rsid w:val="0045325D"/>
    <w:rsid w:val="004564E4"/>
    <w:rsid w:val="00460E77"/>
    <w:rsid w:val="0046196E"/>
    <w:rsid w:val="00462C24"/>
    <w:rsid w:val="004633AF"/>
    <w:rsid w:val="0046440B"/>
    <w:rsid w:val="00466B6E"/>
    <w:rsid w:val="00467976"/>
    <w:rsid w:val="00470964"/>
    <w:rsid w:val="004716A8"/>
    <w:rsid w:val="00473A82"/>
    <w:rsid w:val="004746F2"/>
    <w:rsid w:val="00483C02"/>
    <w:rsid w:val="00494E4C"/>
    <w:rsid w:val="00496E3F"/>
    <w:rsid w:val="004A6DFC"/>
    <w:rsid w:val="004A6F1F"/>
    <w:rsid w:val="004B47B5"/>
    <w:rsid w:val="004B6AFE"/>
    <w:rsid w:val="004C0F0C"/>
    <w:rsid w:val="004C160D"/>
    <w:rsid w:val="004D176C"/>
    <w:rsid w:val="004E7352"/>
    <w:rsid w:val="004F24E4"/>
    <w:rsid w:val="0051143A"/>
    <w:rsid w:val="00520E03"/>
    <w:rsid w:val="00526F69"/>
    <w:rsid w:val="00527CB0"/>
    <w:rsid w:val="005314B7"/>
    <w:rsid w:val="005342F4"/>
    <w:rsid w:val="00535DA7"/>
    <w:rsid w:val="005447D7"/>
    <w:rsid w:val="0055100A"/>
    <w:rsid w:val="00552DE5"/>
    <w:rsid w:val="0055410B"/>
    <w:rsid w:val="00554CFB"/>
    <w:rsid w:val="00556E41"/>
    <w:rsid w:val="005630C1"/>
    <w:rsid w:val="00564C34"/>
    <w:rsid w:val="00571B72"/>
    <w:rsid w:val="00580086"/>
    <w:rsid w:val="00582417"/>
    <w:rsid w:val="00582E4C"/>
    <w:rsid w:val="005A072D"/>
    <w:rsid w:val="005A20E4"/>
    <w:rsid w:val="005A31DB"/>
    <w:rsid w:val="005A32DD"/>
    <w:rsid w:val="005A76B4"/>
    <w:rsid w:val="005B0206"/>
    <w:rsid w:val="005B07D4"/>
    <w:rsid w:val="005B3392"/>
    <w:rsid w:val="005B66A9"/>
    <w:rsid w:val="005C156C"/>
    <w:rsid w:val="005C19B6"/>
    <w:rsid w:val="005D02B0"/>
    <w:rsid w:val="005D0782"/>
    <w:rsid w:val="005D7B86"/>
    <w:rsid w:val="005E5B79"/>
    <w:rsid w:val="005E6009"/>
    <w:rsid w:val="005F4077"/>
    <w:rsid w:val="005F47E6"/>
    <w:rsid w:val="005F794B"/>
    <w:rsid w:val="0060201C"/>
    <w:rsid w:val="0060486C"/>
    <w:rsid w:val="0061003F"/>
    <w:rsid w:val="006216ED"/>
    <w:rsid w:val="006229B0"/>
    <w:rsid w:val="00635EE5"/>
    <w:rsid w:val="006422D9"/>
    <w:rsid w:val="00643F75"/>
    <w:rsid w:val="00644E29"/>
    <w:rsid w:val="006557FF"/>
    <w:rsid w:val="00664137"/>
    <w:rsid w:val="0067443D"/>
    <w:rsid w:val="00697BF3"/>
    <w:rsid w:val="006A4355"/>
    <w:rsid w:val="006B507D"/>
    <w:rsid w:val="006B6C0E"/>
    <w:rsid w:val="006C4E2B"/>
    <w:rsid w:val="006D1458"/>
    <w:rsid w:val="006D285D"/>
    <w:rsid w:val="006D36BC"/>
    <w:rsid w:val="006D630F"/>
    <w:rsid w:val="006F00E5"/>
    <w:rsid w:val="006F4D80"/>
    <w:rsid w:val="00701ECA"/>
    <w:rsid w:val="007046F1"/>
    <w:rsid w:val="007174B1"/>
    <w:rsid w:val="00720962"/>
    <w:rsid w:val="00721916"/>
    <w:rsid w:val="0072245D"/>
    <w:rsid w:val="00727C37"/>
    <w:rsid w:val="0073222D"/>
    <w:rsid w:val="00737595"/>
    <w:rsid w:val="00737A72"/>
    <w:rsid w:val="00737FC0"/>
    <w:rsid w:val="0074592C"/>
    <w:rsid w:val="00753638"/>
    <w:rsid w:val="00755CB9"/>
    <w:rsid w:val="007617E6"/>
    <w:rsid w:val="00770034"/>
    <w:rsid w:val="00773C54"/>
    <w:rsid w:val="00787247"/>
    <w:rsid w:val="007948E7"/>
    <w:rsid w:val="007979E8"/>
    <w:rsid w:val="007A1A36"/>
    <w:rsid w:val="007A45EB"/>
    <w:rsid w:val="007B5A6A"/>
    <w:rsid w:val="007B6FC3"/>
    <w:rsid w:val="007C1C37"/>
    <w:rsid w:val="007C425B"/>
    <w:rsid w:val="007E0EE7"/>
    <w:rsid w:val="007E29B9"/>
    <w:rsid w:val="007E2F2A"/>
    <w:rsid w:val="007E64D8"/>
    <w:rsid w:val="007F3C8E"/>
    <w:rsid w:val="008030A0"/>
    <w:rsid w:val="0080332C"/>
    <w:rsid w:val="00804129"/>
    <w:rsid w:val="008106C1"/>
    <w:rsid w:val="00810737"/>
    <w:rsid w:val="00811C48"/>
    <w:rsid w:val="00812907"/>
    <w:rsid w:val="00815DB3"/>
    <w:rsid w:val="0082546C"/>
    <w:rsid w:val="0083459F"/>
    <w:rsid w:val="0083780E"/>
    <w:rsid w:val="00851DA9"/>
    <w:rsid w:val="008674E6"/>
    <w:rsid w:val="00867EBD"/>
    <w:rsid w:val="00876001"/>
    <w:rsid w:val="0087696C"/>
    <w:rsid w:val="00876A58"/>
    <w:rsid w:val="008816FA"/>
    <w:rsid w:val="008862ED"/>
    <w:rsid w:val="008869BC"/>
    <w:rsid w:val="008939EF"/>
    <w:rsid w:val="00894072"/>
    <w:rsid w:val="00895B8D"/>
    <w:rsid w:val="00897D69"/>
    <w:rsid w:val="008A0F79"/>
    <w:rsid w:val="008A6F16"/>
    <w:rsid w:val="008B212E"/>
    <w:rsid w:val="008B35CC"/>
    <w:rsid w:val="008B5B50"/>
    <w:rsid w:val="008B7541"/>
    <w:rsid w:val="008C0566"/>
    <w:rsid w:val="008C1A4A"/>
    <w:rsid w:val="008D1B94"/>
    <w:rsid w:val="008D411F"/>
    <w:rsid w:val="008D4BE2"/>
    <w:rsid w:val="008D4D84"/>
    <w:rsid w:val="008F1779"/>
    <w:rsid w:val="008F3C06"/>
    <w:rsid w:val="008F756C"/>
    <w:rsid w:val="009010C1"/>
    <w:rsid w:val="00901824"/>
    <w:rsid w:val="00901A30"/>
    <w:rsid w:val="0090372F"/>
    <w:rsid w:val="00905276"/>
    <w:rsid w:val="00907FE3"/>
    <w:rsid w:val="00911BF8"/>
    <w:rsid w:val="00916FCD"/>
    <w:rsid w:val="009235F8"/>
    <w:rsid w:val="00932B6E"/>
    <w:rsid w:val="0093677F"/>
    <w:rsid w:val="00936A79"/>
    <w:rsid w:val="00937476"/>
    <w:rsid w:val="00937B93"/>
    <w:rsid w:val="00944ADA"/>
    <w:rsid w:val="009568C5"/>
    <w:rsid w:val="00961A2D"/>
    <w:rsid w:val="0096613A"/>
    <w:rsid w:val="00966BEA"/>
    <w:rsid w:val="0097243E"/>
    <w:rsid w:val="0097310D"/>
    <w:rsid w:val="00973849"/>
    <w:rsid w:val="00974B31"/>
    <w:rsid w:val="009832E4"/>
    <w:rsid w:val="009858B1"/>
    <w:rsid w:val="00995927"/>
    <w:rsid w:val="009A2464"/>
    <w:rsid w:val="009A3737"/>
    <w:rsid w:val="009C74A3"/>
    <w:rsid w:val="009C7801"/>
    <w:rsid w:val="009D5366"/>
    <w:rsid w:val="009E29D9"/>
    <w:rsid w:val="009F2AE8"/>
    <w:rsid w:val="009F59DA"/>
    <w:rsid w:val="00A1473C"/>
    <w:rsid w:val="00A1688D"/>
    <w:rsid w:val="00A2008A"/>
    <w:rsid w:val="00A23186"/>
    <w:rsid w:val="00A244EB"/>
    <w:rsid w:val="00A272FD"/>
    <w:rsid w:val="00A32343"/>
    <w:rsid w:val="00A46082"/>
    <w:rsid w:val="00A50AF3"/>
    <w:rsid w:val="00A52AB7"/>
    <w:rsid w:val="00A53D38"/>
    <w:rsid w:val="00A552D5"/>
    <w:rsid w:val="00A55BA0"/>
    <w:rsid w:val="00A61F24"/>
    <w:rsid w:val="00A645E1"/>
    <w:rsid w:val="00A75B2A"/>
    <w:rsid w:val="00A933D3"/>
    <w:rsid w:val="00A95F53"/>
    <w:rsid w:val="00AA1407"/>
    <w:rsid w:val="00AA1DE8"/>
    <w:rsid w:val="00AA1E74"/>
    <w:rsid w:val="00AB0E0A"/>
    <w:rsid w:val="00AB38B3"/>
    <w:rsid w:val="00AB42BB"/>
    <w:rsid w:val="00AB4489"/>
    <w:rsid w:val="00AC0C63"/>
    <w:rsid w:val="00AC5D98"/>
    <w:rsid w:val="00AC7EA2"/>
    <w:rsid w:val="00AD0B16"/>
    <w:rsid w:val="00AD2114"/>
    <w:rsid w:val="00AD6BC8"/>
    <w:rsid w:val="00AD768D"/>
    <w:rsid w:val="00AD7B46"/>
    <w:rsid w:val="00AE1AE9"/>
    <w:rsid w:val="00AE39D8"/>
    <w:rsid w:val="00AE4E92"/>
    <w:rsid w:val="00AE548F"/>
    <w:rsid w:val="00AE661D"/>
    <w:rsid w:val="00AF264E"/>
    <w:rsid w:val="00AF338E"/>
    <w:rsid w:val="00B04C4C"/>
    <w:rsid w:val="00B13729"/>
    <w:rsid w:val="00B15209"/>
    <w:rsid w:val="00B17AD5"/>
    <w:rsid w:val="00B212C7"/>
    <w:rsid w:val="00B22025"/>
    <w:rsid w:val="00B22C8C"/>
    <w:rsid w:val="00B25A20"/>
    <w:rsid w:val="00B30035"/>
    <w:rsid w:val="00B33E3A"/>
    <w:rsid w:val="00B41D2B"/>
    <w:rsid w:val="00B42038"/>
    <w:rsid w:val="00B440FB"/>
    <w:rsid w:val="00B4674F"/>
    <w:rsid w:val="00B512A9"/>
    <w:rsid w:val="00B517FB"/>
    <w:rsid w:val="00B61278"/>
    <w:rsid w:val="00B62ABD"/>
    <w:rsid w:val="00B64E96"/>
    <w:rsid w:val="00B67595"/>
    <w:rsid w:val="00B7140C"/>
    <w:rsid w:val="00B728DC"/>
    <w:rsid w:val="00B73551"/>
    <w:rsid w:val="00B77BB0"/>
    <w:rsid w:val="00B81979"/>
    <w:rsid w:val="00B860A3"/>
    <w:rsid w:val="00B9084D"/>
    <w:rsid w:val="00B948DA"/>
    <w:rsid w:val="00B9609E"/>
    <w:rsid w:val="00BC5A32"/>
    <w:rsid w:val="00BC61C0"/>
    <w:rsid w:val="00BC6DE8"/>
    <w:rsid w:val="00BC7D12"/>
    <w:rsid w:val="00BD4ED7"/>
    <w:rsid w:val="00BE0705"/>
    <w:rsid w:val="00BE6C50"/>
    <w:rsid w:val="00BE6E33"/>
    <w:rsid w:val="00BF2997"/>
    <w:rsid w:val="00BF6741"/>
    <w:rsid w:val="00BF7C45"/>
    <w:rsid w:val="00C0355E"/>
    <w:rsid w:val="00C06ECE"/>
    <w:rsid w:val="00C12B2B"/>
    <w:rsid w:val="00C13488"/>
    <w:rsid w:val="00C15D7A"/>
    <w:rsid w:val="00C160FF"/>
    <w:rsid w:val="00C21849"/>
    <w:rsid w:val="00C25F66"/>
    <w:rsid w:val="00C36435"/>
    <w:rsid w:val="00C37CE2"/>
    <w:rsid w:val="00C44051"/>
    <w:rsid w:val="00C50867"/>
    <w:rsid w:val="00C525FC"/>
    <w:rsid w:val="00C54B50"/>
    <w:rsid w:val="00C56C03"/>
    <w:rsid w:val="00C57A8A"/>
    <w:rsid w:val="00C57DC9"/>
    <w:rsid w:val="00C57FE8"/>
    <w:rsid w:val="00C617B1"/>
    <w:rsid w:val="00C6549A"/>
    <w:rsid w:val="00C750C7"/>
    <w:rsid w:val="00C8301F"/>
    <w:rsid w:val="00C8483C"/>
    <w:rsid w:val="00C9074C"/>
    <w:rsid w:val="00C915BF"/>
    <w:rsid w:val="00CA0EE8"/>
    <w:rsid w:val="00CA2416"/>
    <w:rsid w:val="00CB3B33"/>
    <w:rsid w:val="00CB4EB5"/>
    <w:rsid w:val="00CB4F2D"/>
    <w:rsid w:val="00CB736B"/>
    <w:rsid w:val="00CC3101"/>
    <w:rsid w:val="00CD64BC"/>
    <w:rsid w:val="00CF11B0"/>
    <w:rsid w:val="00D029FE"/>
    <w:rsid w:val="00D11466"/>
    <w:rsid w:val="00D20DA4"/>
    <w:rsid w:val="00D22C95"/>
    <w:rsid w:val="00D30822"/>
    <w:rsid w:val="00D3685C"/>
    <w:rsid w:val="00D37E0D"/>
    <w:rsid w:val="00D40728"/>
    <w:rsid w:val="00D41DB9"/>
    <w:rsid w:val="00D47C75"/>
    <w:rsid w:val="00D53EFD"/>
    <w:rsid w:val="00D60A6D"/>
    <w:rsid w:val="00D67540"/>
    <w:rsid w:val="00D67DFC"/>
    <w:rsid w:val="00D75BEF"/>
    <w:rsid w:val="00D76C17"/>
    <w:rsid w:val="00D82D39"/>
    <w:rsid w:val="00D855AE"/>
    <w:rsid w:val="00D95848"/>
    <w:rsid w:val="00D95C39"/>
    <w:rsid w:val="00DA0A55"/>
    <w:rsid w:val="00DA4A85"/>
    <w:rsid w:val="00DB0A75"/>
    <w:rsid w:val="00DB7D9E"/>
    <w:rsid w:val="00DC3081"/>
    <w:rsid w:val="00DC4B9D"/>
    <w:rsid w:val="00DC603D"/>
    <w:rsid w:val="00DC700A"/>
    <w:rsid w:val="00DC76C8"/>
    <w:rsid w:val="00DD425E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C3F"/>
    <w:rsid w:val="00E36EA8"/>
    <w:rsid w:val="00E37B6C"/>
    <w:rsid w:val="00E405C5"/>
    <w:rsid w:val="00E40648"/>
    <w:rsid w:val="00E41A62"/>
    <w:rsid w:val="00E502A7"/>
    <w:rsid w:val="00E642BF"/>
    <w:rsid w:val="00E660C4"/>
    <w:rsid w:val="00E70A3D"/>
    <w:rsid w:val="00E83F0C"/>
    <w:rsid w:val="00EA14FE"/>
    <w:rsid w:val="00EA4F34"/>
    <w:rsid w:val="00EB5190"/>
    <w:rsid w:val="00EB7CD4"/>
    <w:rsid w:val="00EC08F9"/>
    <w:rsid w:val="00ED5890"/>
    <w:rsid w:val="00EE566B"/>
    <w:rsid w:val="00EF17AC"/>
    <w:rsid w:val="00EF6DC2"/>
    <w:rsid w:val="00F0037C"/>
    <w:rsid w:val="00F135A9"/>
    <w:rsid w:val="00F22A92"/>
    <w:rsid w:val="00F22F51"/>
    <w:rsid w:val="00F2595B"/>
    <w:rsid w:val="00F305E0"/>
    <w:rsid w:val="00F36E33"/>
    <w:rsid w:val="00F40775"/>
    <w:rsid w:val="00F41D78"/>
    <w:rsid w:val="00F53807"/>
    <w:rsid w:val="00F712CE"/>
    <w:rsid w:val="00F731A0"/>
    <w:rsid w:val="00F80742"/>
    <w:rsid w:val="00F955DA"/>
    <w:rsid w:val="00FA03DE"/>
    <w:rsid w:val="00FA41A2"/>
    <w:rsid w:val="00FA6006"/>
    <w:rsid w:val="00FC245F"/>
    <w:rsid w:val="00FC28AE"/>
    <w:rsid w:val="00FC7886"/>
    <w:rsid w:val="00FE06D0"/>
    <w:rsid w:val="00FE1FF8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B26B6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9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65B0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F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4F34"/>
    <w:pPr>
      <w:spacing w:after="200"/>
    </w:pPr>
    <w:rPr>
      <w:i/>
      <w:iCs/>
      <w:color w:val="575F6D" w:themeColor="text2"/>
      <w:sz w:val="18"/>
      <w:szCs w:val="18"/>
    </w:rPr>
  </w:style>
  <w:style w:type="table" w:styleId="GridTable4">
    <w:name w:val="Grid Table 4"/>
    <w:basedOn w:val="TableNormal"/>
    <w:uiPriority w:val="49"/>
    <w:rsid w:val="00EA4F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855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79B3"/>
    <w:rPr>
      <w:rFonts w:asciiTheme="majorHAnsi" w:eastAsiaTheme="majorEastAsia" w:hAnsiTheme="majorHAnsi" w:cstheme="majorBidi"/>
      <w:color w:val="E65B01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CE188-FEC3-46C8-9063-02F84B23D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2469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DANNY WISELEE</cp:lastModifiedBy>
  <cp:revision>268</cp:revision>
  <dcterms:created xsi:type="dcterms:W3CDTF">2017-10-20T05:51:00Z</dcterms:created>
  <dcterms:modified xsi:type="dcterms:W3CDTF">2021-09-14T05:39:00Z</dcterms:modified>
</cp:coreProperties>
</file>